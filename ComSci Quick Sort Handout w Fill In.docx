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auto"/>
          <w:sz w:val="23"/>
        </w:rPr>
        <w:alias w:val="Resume Name"/>
        <w:tag w:val="Resume Name"/>
        <w:id w:val="809426422"/>
        <w:placeholder>
          <w:docPart w:val="DefaultPlaceholder_22610170"/>
        </w:placeholder>
        <w:docPartList>
          <w:docPartGallery w:val="Quick Parts"/>
          <w:docPartCategory w:val=" Resume Name"/>
        </w:docPartList>
      </w:sdtPr>
      <w:sdtEndPr/>
      <w:sdtContent>
        <w:tbl>
          <w:tblPr>
            <w:tblStyle w:val="TableGrid"/>
            <w:tblW w:w="5054" w:type="pct"/>
            <w:tblLook w:val="04A0" w:firstRow="1" w:lastRow="0" w:firstColumn="1" w:lastColumn="0" w:noHBand="0" w:noVBand="1"/>
          </w:tblPr>
          <w:tblGrid>
            <w:gridCol w:w="2408"/>
            <w:gridCol w:w="7781"/>
          </w:tblGrid>
          <w:tr w:rsidR="00987EFB" w:rsidTr="0090298E">
            <w:trPr>
              <w:trHeight w:val="442"/>
            </w:trPr>
            <w:tc>
              <w:tcPr>
                <w:tcW w:w="2408" w:type="dxa"/>
                <w:tcBorders>
                  <w:top w:val="nil"/>
                  <w:left w:val="nil"/>
                  <w:bottom w:val="single" w:sz="36" w:space="0" w:color="FFFFFF" w:themeColor="background1"/>
                  <w:right w:val="nil"/>
                </w:tcBorders>
                <w:shd w:val="clear" w:color="auto" w:fill="775F55" w:themeFill="text2"/>
                <w:vAlign w:val="center"/>
              </w:tcPr>
              <w:p w:rsidR="005A13EF" w:rsidRDefault="005A13EF">
                <w:pPr>
                  <w:pStyle w:val="PersonalName"/>
                </w:pPr>
              </w:p>
            </w:tc>
            <w:tc>
              <w:tcPr>
                <w:tcW w:w="7780" w:type="dxa"/>
                <w:tcBorders>
                  <w:top w:val="nil"/>
                  <w:left w:val="nil"/>
                  <w:bottom w:val="single" w:sz="36" w:space="0" w:color="FFFFFF" w:themeColor="background1"/>
                  <w:right w:val="nil"/>
                </w:tcBorders>
                <w:shd w:val="clear" w:color="auto" w:fill="775F55" w:themeFill="text2"/>
                <w:vAlign w:val="center"/>
              </w:tcPr>
              <w:p w:rsidR="005A13EF" w:rsidRDefault="0053724A">
                <w:pPr>
                  <w:pStyle w:val="PersonalName"/>
                </w:pPr>
                <w:sdt>
                  <w:sdtPr>
                    <w:id w:val="809184597"/>
                    <w:placeholder>
                      <w:docPart w:val="186D532D723144A8A1DC877FA2C3797E"/>
                    </w:placeholder>
                    <w:dataBinding w:prefixMappings="xmlns:ns0='http://schemas.openxmlformats.org/package/2006/metadata/core-properties' xmlns:ns1='http://purl.org/dc/elements/1.1/'" w:xpath="/ns0:coreProperties[1]/ns1:creator[1]" w:storeItemID="{6C3C8BC8-F283-45AE-878A-BAB7291924A1}"/>
                    <w:text/>
                  </w:sdtPr>
                  <w:sdtEndPr/>
                  <w:sdtContent>
                    <w:r w:rsidR="0006386D">
                      <w:t>Quick Sort Information Handout</w:t>
                    </w:r>
                  </w:sdtContent>
                </w:sdt>
              </w:p>
            </w:tc>
          </w:tr>
          <w:tr w:rsidR="00987EFB" w:rsidTr="0090298E">
            <w:trPr>
              <w:trHeight w:val="97"/>
            </w:trPr>
            <w:tc>
              <w:tcPr>
                <w:tcW w:w="2408" w:type="dxa"/>
                <w:tcBorders>
                  <w:top w:val="single" w:sz="36" w:space="0" w:color="FFFFFF" w:themeColor="background1"/>
                  <w:left w:val="nil"/>
                  <w:bottom w:val="nil"/>
                  <w:right w:val="single" w:sz="36" w:space="0" w:color="FFFFFF" w:themeColor="background1"/>
                </w:tcBorders>
                <w:shd w:val="clear" w:color="auto" w:fill="DD8047" w:themeFill="accent2"/>
                <w:tcMar>
                  <w:top w:w="29" w:type="dxa"/>
                  <w:left w:w="115" w:type="dxa"/>
                  <w:bottom w:w="29" w:type="dxa"/>
                  <w:right w:w="115" w:type="dxa"/>
                </w:tcMar>
                <w:vAlign w:val="center"/>
              </w:tcPr>
              <w:sdt>
                <w:sdtPr>
                  <w:alias w:val="Date"/>
                  <w:id w:val="809184598"/>
                  <w:placeholder>
                    <w:docPart w:val="0E3612307A9F4DC083DC5B5A3BD154BE"/>
                  </w:placeholder>
                  <w:date>
                    <w:dateFormat w:val="M/d/yyyy"/>
                    <w:lid w:val="en-US"/>
                    <w:storeMappedDataAs w:val="dateTime"/>
                    <w:calendar w:val="gregorian"/>
                  </w:date>
                </w:sdtPr>
                <w:sdtEndPr/>
                <w:sdtContent>
                  <w:p w:rsidR="005A13EF" w:rsidRDefault="0006386D">
                    <w:pPr>
                      <w:pStyle w:val="Date"/>
                      <w:framePr w:wrap="auto" w:hAnchor="text" w:xAlign="left" w:yAlign="inline"/>
                      <w:suppressOverlap w:val="0"/>
                    </w:pPr>
                    <w:r>
                      <w:t>Visual Exemplar</w:t>
                    </w:r>
                  </w:p>
                </w:sdtContent>
              </w:sdt>
            </w:tc>
            <w:tc>
              <w:tcPr>
                <w:tcW w:w="7780" w:type="dxa"/>
                <w:tcBorders>
                  <w:top w:val="single" w:sz="36" w:space="0" w:color="FFFFFF" w:themeColor="background1"/>
                  <w:left w:val="single" w:sz="36" w:space="0" w:color="FFFFFF" w:themeColor="background1"/>
                  <w:bottom w:val="nil"/>
                  <w:right w:val="nil"/>
                </w:tcBorders>
                <w:shd w:val="clear" w:color="auto" w:fill="94B6D2" w:themeFill="accent1"/>
                <w:tcMar>
                  <w:top w:w="29" w:type="dxa"/>
                  <w:left w:w="115" w:type="dxa"/>
                  <w:bottom w:w="29" w:type="dxa"/>
                  <w:right w:w="115" w:type="dxa"/>
                </w:tcMar>
              </w:tcPr>
              <w:sdt>
                <w:sdtPr>
                  <w:alias w:val="Date"/>
                  <w:id w:val="-144980043"/>
                  <w:placeholder>
                    <w:docPart w:val="1B0E1EBC0E9F4CF1BE60D80A9E0B35CC"/>
                  </w:placeholder>
                  <w:date>
                    <w:dateFormat w:val="M/d/yyyy"/>
                    <w:lid w:val="en-US"/>
                    <w:storeMappedDataAs w:val="dateTime"/>
                    <w:calendar w:val="gregorian"/>
                  </w:date>
                </w:sdtPr>
                <w:sdtContent>
                  <w:p w:rsidR="005A13EF" w:rsidRDefault="000B0A74" w:rsidP="0006386D">
                    <w:pPr>
                      <w:pStyle w:val="Date"/>
                      <w:framePr w:wrap="auto" w:hAnchor="text" w:xAlign="left" w:yAlign="inline"/>
                      <w:suppressOverlap w:val="0"/>
                    </w:pPr>
                    <w:r>
                      <w:t>Method</w:t>
                    </w:r>
                  </w:p>
                </w:sdtContent>
              </w:sdt>
            </w:tc>
          </w:tr>
          <w:tr w:rsidR="00987EFB" w:rsidTr="0090298E">
            <w:trPr>
              <w:trHeight w:val="175"/>
            </w:trPr>
            <w:tc>
              <w:tcPr>
                <w:tcW w:w="2408" w:type="dxa"/>
                <w:tcBorders>
                  <w:top w:val="nil"/>
                  <w:left w:val="nil"/>
                  <w:bottom w:val="nil"/>
                  <w:right w:val="nil"/>
                </w:tcBorders>
                <w:shd w:val="clear" w:color="auto" w:fill="auto"/>
                <w:vAlign w:val="center"/>
              </w:tcPr>
              <w:p w:rsidR="005A13EF" w:rsidRDefault="0006386D">
                <w:pPr>
                  <w:jc w:val="center"/>
                </w:pPr>
                <w:r>
                  <w:rPr>
                    <w:noProof/>
                    <w:lang w:val="en-CA" w:eastAsia="zh-CN"/>
                  </w:rPr>
                  <w:drawing>
                    <wp:inline distT="0" distB="0" distL="0" distR="0">
                      <wp:extent cx="1126109" cy="1371600"/>
                      <wp:effectExtent l="0" t="0" r="0" b="0"/>
                      <wp:docPr id="1" name="Picture 1" descr="http://www.java2novice.com/images/quick-so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2novice.com/images/quick-sort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863" cy="1393224"/>
                              </a:xfrm>
                              <a:prstGeom prst="rect">
                                <a:avLst/>
                              </a:prstGeom>
                              <a:noFill/>
                              <a:ln>
                                <a:noFill/>
                              </a:ln>
                            </pic:spPr>
                          </pic:pic>
                        </a:graphicData>
                      </a:graphic>
                    </wp:inline>
                  </w:drawing>
                </w:r>
              </w:p>
            </w:tc>
            <w:tc>
              <w:tcPr>
                <w:tcW w:w="7780" w:type="dxa"/>
                <w:tcBorders>
                  <w:top w:val="nil"/>
                  <w:left w:val="nil"/>
                  <w:bottom w:val="nil"/>
                  <w:right w:val="nil"/>
                </w:tcBorders>
                <w:shd w:val="clear" w:color="auto" w:fill="auto"/>
                <w:tcMar>
                  <w:top w:w="58" w:type="dxa"/>
                  <w:left w:w="115" w:type="dxa"/>
                  <w:bottom w:w="0" w:type="dxa"/>
                  <w:right w:w="115" w:type="dxa"/>
                </w:tcMar>
              </w:tcPr>
              <w:p w:rsidR="000B0A74" w:rsidRDefault="00251111" w:rsidP="00987EFB">
                <w:pPr>
                  <w:pStyle w:val="SenderAddress"/>
                  <w:numPr>
                    <w:ilvl w:val="0"/>
                    <w:numId w:val="36"/>
                  </w:numPr>
                  <w:spacing w:after="0" w:line="360" w:lineRule="auto"/>
                </w:pPr>
                <w:r>
                  <w:rPr>
                    <w:noProof/>
                    <w:lang w:val="en-CA" w:eastAsia="zh-CN"/>
                  </w:rPr>
                  <mc:AlternateContent>
                    <mc:Choice Requires="wps">
                      <w:drawing>
                        <wp:anchor distT="0" distB="0" distL="114300" distR="114300" simplePos="0" relativeHeight="251671552" behindDoc="0" locked="0" layoutInCell="1" allowOverlap="1" wp14:anchorId="7AD4043F" wp14:editId="32B3D641">
                          <wp:simplePos x="0" y="0"/>
                          <wp:positionH relativeFrom="column">
                            <wp:posOffset>834858</wp:posOffset>
                          </wp:positionH>
                          <wp:positionV relativeFrom="paragraph">
                            <wp:posOffset>143103</wp:posOffset>
                          </wp:positionV>
                          <wp:extent cx="871870" cy="0"/>
                          <wp:effectExtent l="0" t="0" r="23495" b="19050"/>
                          <wp:wrapNone/>
                          <wp:docPr id="8" name="Straight Connector 8"/>
                          <wp:cNvGraphicFramePr/>
                          <a:graphic xmlns:a="http://schemas.openxmlformats.org/drawingml/2006/main">
                            <a:graphicData uri="http://schemas.microsoft.com/office/word/2010/wordprocessingShape">
                              <wps:wsp>
                                <wps:cNvCnPr/>
                                <wps:spPr>
                                  <a:xfrm>
                                    <a:off x="0" y="0"/>
                                    <a:ext cx="8718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D29999" id="Straight Connector 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75pt,11.25pt" to="134.4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" strokecolor="black [3200]" strokeweight=".27778mm"/>
                      </w:pict>
                    </mc:Fallback>
                  </mc:AlternateContent>
                </w:r>
                <w:r w:rsidR="00C21BC5">
                  <w:t xml:space="preserve">Select </w:t>
                </w:r>
              </w:p>
              <w:p w:rsidR="000B0A74" w:rsidRDefault="000B0A74" w:rsidP="00987EFB">
                <w:pPr>
                  <w:pStyle w:val="SenderAddress"/>
                  <w:numPr>
                    <w:ilvl w:val="0"/>
                    <w:numId w:val="36"/>
                  </w:numPr>
                  <w:spacing w:after="0" w:line="360" w:lineRule="auto"/>
                </w:pPr>
                <w:r>
                  <w:t>Compare all elements of the array until all elements greater</w:t>
                </w:r>
                <w:r w:rsidR="00987EFB">
                  <w:t>(</w:t>
                </w:r>
                <w:r w:rsidR="00C21BC5">
                  <w:rPr>
                    <w:u w:val="single"/>
                  </w:rPr>
                  <w:t xml:space="preserve">                 </w:t>
                </w:r>
                <w:r w:rsidR="00987EFB">
                  <w:t>) or smaller(</w:t>
                </w:r>
                <w:r w:rsidR="00C21BC5">
                  <w:rPr>
                    <w:u w:val="single"/>
                  </w:rPr>
                  <w:t xml:space="preserve">              </w:t>
                </w:r>
                <w:r w:rsidR="00C21BC5">
                  <w:rPr>
                    <w:u w:val="single"/>
                  </w:rPr>
                  <w:t xml:space="preserve">     </w:t>
                </w:r>
                <w:r w:rsidR="00987EFB">
                  <w:t>)</w:t>
                </w:r>
                <w:r>
                  <w:t xml:space="preserve"> than the pivot are on the left and all elements smaller</w:t>
                </w:r>
                <w:r w:rsidR="00987EFB">
                  <w:t>(</w:t>
                </w:r>
                <w:r w:rsidR="00C21BC5">
                  <w:rPr>
                    <w:u w:val="single"/>
                  </w:rPr>
                  <w:t xml:space="preserve">          </w:t>
                </w:r>
                <w:r w:rsidR="00C21BC5">
                  <w:rPr>
                    <w:u w:val="single"/>
                  </w:rPr>
                  <w:t xml:space="preserve">  </w:t>
                </w:r>
                <w:r w:rsidR="00C21BC5">
                  <w:rPr>
                    <w:u w:val="single"/>
                  </w:rPr>
                  <w:t xml:space="preserve">    </w:t>
                </w:r>
                <w:r w:rsidR="00987EFB">
                  <w:t>) or greater(</w:t>
                </w:r>
                <w:r w:rsidR="00C21BC5">
                  <w:rPr>
                    <w:u w:val="single"/>
                  </w:rPr>
                  <w:t xml:space="preserve">        </w:t>
                </w:r>
                <w:r w:rsidR="00C21BC5">
                  <w:rPr>
                    <w:u w:val="single"/>
                  </w:rPr>
                  <w:t xml:space="preserve">     </w:t>
                </w:r>
                <w:r w:rsidR="00C21BC5">
                  <w:rPr>
                    <w:u w:val="single"/>
                  </w:rPr>
                  <w:t xml:space="preserve">  </w:t>
                </w:r>
                <w:r w:rsidR="00987EFB">
                  <w:t>)</w:t>
                </w:r>
                <w:r>
                  <w:t xml:space="preserve"> than the pivot are on the right</w:t>
                </w:r>
              </w:p>
              <w:p w:rsidR="000B0A74" w:rsidRDefault="000B0A74" w:rsidP="00987EFB">
                <w:pPr>
                  <w:pStyle w:val="SenderAddress"/>
                  <w:numPr>
                    <w:ilvl w:val="0"/>
                    <w:numId w:val="36"/>
                  </w:numPr>
                  <w:spacing w:after="0" w:line="360" w:lineRule="auto"/>
                </w:pPr>
                <w:r>
                  <w:t>Place the pivot on the wall,</w:t>
                </w:r>
                <w:r w:rsidR="00C21BC5">
                  <w:t xml:space="preserve"> partitioning the array into two subarrays</w:t>
                </w:r>
                <w:r w:rsidR="00C21BC5">
                  <w:rPr>
                    <w:u w:val="single"/>
                  </w:rPr>
                  <w:t xml:space="preserve"> </w:t>
                </w:r>
              </w:p>
              <w:p w:rsidR="000B0A74" w:rsidRDefault="0090298E" w:rsidP="00987EFB">
                <w:pPr>
                  <w:pStyle w:val="SenderAddress"/>
                  <w:numPr>
                    <w:ilvl w:val="0"/>
                    <w:numId w:val="36"/>
                  </w:numPr>
                  <w:spacing w:after="0" w:line="360" w:lineRule="auto"/>
                </w:pPr>
                <w:r>
                  <w:rPr>
                    <w:noProof/>
                    <w:lang w:val="en-CA" w:eastAsia="zh-CN"/>
                  </w:rPr>
                  <mc:AlternateContent>
                    <mc:Choice Requires="wps">
                      <w:drawing>
                        <wp:anchor distT="0" distB="0" distL="114300" distR="114300" simplePos="0" relativeHeight="251661312" behindDoc="0" locked="0" layoutInCell="1" allowOverlap="1" wp14:anchorId="43278AAB" wp14:editId="5EFF8C13">
                          <wp:simplePos x="0" y="0"/>
                          <wp:positionH relativeFrom="column">
                            <wp:posOffset>1428100</wp:posOffset>
                          </wp:positionH>
                          <wp:positionV relativeFrom="paragraph">
                            <wp:posOffset>146892</wp:posOffset>
                          </wp:positionV>
                          <wp:extent cx="871870" cy="0"/>
                          <wp:effectExtent l="0" t="0" r="23495" b="19050"/>
                          <wp:wrapNone/>
                          <wp:docPr id="3" name="Straight Connector 3"/>
                          <wp:cNvGraphicFramePr/>
                          <a:graphic xmlns:a="http://schemas.openxmlformats.org/drawingml/2006/main">
                            <a:graphicData uri="http://schemas.microsoft.com/office/word/2010/wordprocessingShape">
                              <wps:wsp>
                                <wps:cNvCnPr/>
                                <wps:spPr>
                                  <a:xfrm>
                                    <a:off x="0" y="0"/>
                                    <a:ext cx="8718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9B528"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45pt,11.55pt" to="181.1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" strokecolor="black [3200]" strokeweight=".27778mm"/>
                      </w:pict>
                    </mc:Fallback>
                  </mc:AlternateContent>
                </w:r>
                <w:r w:rsidR="000B0A74">
                  <w:t xml:space="preserve">Apply quick sort </w:t>
                </w:r>
                <w:r>
                  <w:t xml:space="preserve">                      </w:t>
                </w:r>
                <w:r w:rsidR="000B0A74">
                  <w:t>to the sub arrays until all elements are sorted</w:t>
                </w:r>
              </w:p>
            </w:tc>
          </w:tr>
        </w:tbl>
        <w:p w:rsidR="005A13EF" w:rsidRDefault="0053724A" w:rsidP="0090298E">
          <w:pPr>
            <w:tabs>
              <w:tab w:val="right" w:pos="10080"/>
            </w:tabs>
          </w:pPr>
        </w:p>
        <w:bookmarkStart w:id="0" w:name="_GoBack" w:displacedByCustomXml="next"/>
        <w:bookmarkEnd w:id="0" w:displacedByCustomXml="next"/>
      </w:sdtContent>
    </w:sdt>
    <w:tbl>
      <w:tblPr>
        <w:tblStyle w:val="TableGrid"/>
        <w:tblW w:w="4996" w:type="pct"/>
        <w:tblLook w:val="04A0" w:firstRow="1" w:lastRow="0" w:firstColumn="1" w:lastColumn="0" w:noHBand="0" w:noVBand="1"/>
      </w:tblPr>
      <w:tblGrid>
        <w:gridCol w:w="2211"/>
        <w:gridCol w:w="1549"/>
        <w:gridCol w:w="1385"/>
        <w:gridCol w:w="1771"/>
        <w:gridCol w:w="3138"/>
        <w:gridCol w:w="8"/>
      </w:tblGrid>
      <w:tr w:rsidR="0090298E" w:rsidTr="00987EFB">
        <w:trPr>
          <w:gridAfter w:val="1"/>
          <w:wAfter w:w="8" w:type="dxa"/>
          <w:trHeight w:val="1829"/>
        </w:trPr>
        <w:tc>
          <w:tcPr>
            <w:tcW w:w="2235" w:type="dxa"/>
          </w:tcPr>
          <w:p w:rsidR="000B0A74" w:rsidRDefault="000B0A74">
            <w:pPr>
              <w:rPr>
                <w:b/>
                <w:color w:val="DD8047" w:themeColor="accent2"/>
                <w:sz w:val="24"/>
                <w:szCs w:val="24"/>
              </w:rPr>
            </w:pPr>
            <w:r>
              <w:rPr>
                <w:b/>
                <w:color w:val="DD8047" w:themeColor="accent2"/>
                <w:sz w:val="24"/>
                <w:szCs w:val="24"/>
              </w:rPr>
              <w:t>NEW TERMINOLOGY</w:t>
            </w:r>
          </w:p>
          <w:p w:rsidR="0006386D" w:rsidRDefault="0006386D" w:rsidP="000B0A74">
            <w:pPr>
              <w:pStyle w:val="Section"/>
              <w:spacing w:before="0"/>
              <w:rPr>
                <w:b w:val="0"/>
                <w:color w:val="FFFFFF" w:themeColor="background1"/>
                <w:szCs w:val="23"/>
              </w:rPr>
            </w:pPr>
          </w:p>
        </w:tc>
        <w:tc>
          <w:tcPr>
            <w:tcW w:w="8045" w:type="dxa"/>
            <w:gridSpan w:val="4"/>
          </w:tcPr>
          <w:p w:rsidR="005A13EF" w:rsidRDefault="0006386D" w:rsidP="000B0A74">
            <w:pPr>
              <w:spacing w:after="0" w:line="360" w:lineRule="auto"/>
            </w:pPr>
            <w:r w:rsidRPr="00BB1140">
              <w:rPr>
                <w:b/>
              </w:rPr>
              <w:t>Pivot</w:t>
            </w:r>
            <w:r w:rsidR="004A3317">
              <w:t xml:space="preserve">: </w:t>
            </w:r>
            <w:r w:rsidR="004A3317" w:rsidRPr="004A3317">
              <w:t xml:space="preserve">An element of the array that is compared with </w:t>
            </w:r>
            <w:r w:rsidR="000B0A74" w:rsidRPr="004A3317">
              <w:t>all</w:t>
            </w:r>
            <w:r w:rsidR="004A3317" w:rsidRPr="004A3317">
              <w:t xml:space="preserve"> the other elements</w:t>
            </w:r>
          </w:p>
          <w:p w:rsidR="0006386D" w:rsidRDefault="0006386D" w:rsidP="000B0A74">
            <w:pPr>
              <w:spacing w:after="0" w:line="360" w:lineRule="auto"/>
            </w:pPr>
            <w:r w:rsidRPr="00BB1140">
              <w:rPr>
                <w:b/>
              </w:rPr>
              <w:t>Wall</w:t>
            </w:r>
            <w:r w:rsidR="000B0A74">
              <w:t xml:space="preserve">: </w:t>
            </w:r>
            <w:r w:rsidR="000B0A74" w:rsidRPr="000B0A74">
              <w:t>A divider used to partition an array or subarray in the quick sorting method</w:t>
            </w:r>
          </w:p>
          <w:p w:rsidR="0006386D" w:rsidRPr="000B0A74" w:rsidRDefault="0006386D" w:rsidP="000B0A74">
            <w:pPr>
              <w:spacing w:after="0" w:line="360" w:lineRule="auto"/>
              <w:rPr>
                <w:lang w:val="en-CA"/>
              </w:rPr>
            </w:pPr>
            <w:r w:rsidRPr="00BB1140">
              <w:rPr>
                <w:b/>
              </w:rPr>
              <w:t>Current Element</w:t>
            </w:r>
            <w:r w:rsidR="000B0A74">
              <w:t xml:space="preserve">: </w:t>
            </w:r>
            <w:r w:rsidR="000B0A74" w:rsidRPr="000B0A74">
              <w:rPr>
                <w:lang w:val="en-CA"/>
              </w:rPr>
              <w:t>The element that is being compared to the pivot</w:t>
            </w:r>
          </w:p>
          <w:p w:rsidR="0006386D" w:rsidRDefault="0006386D" w:rsidP="000B0A74">
            <w:pPr>
              <w:spacing w:after="0" w:line="360" w:lineRule="auto"/>
            </w:pPr>
            <w:r w:rsidRPr="00BB1140">
              <w:rPr>
                <w:b/>
              </w:rPr>
              <w:t>Partition</w:t>
            </w:r>
            <w:r w:rsidR="000B0A74">
              <w:t xml:space="preserve">: Dividing an array into different parts </w:t>
            </w:r>
          </w:p>
          <w:p w:rsidR="000B0A74" w:rsidRDefault="0006386D" w:rsidP="00987EFB">
            <w:pPr>
              <w:spacing w:after="0" w:line="360" w:lineRule="auto"/>
            </w:pPr>
            <w:r w:rsidRPr="00BB1140">
              <w:rPr>
                <w:b/>
              </w:rPr>
              <w:t>Subarray</w:t>
            </w:r>
            <w:r w:rsidR="000B0A74">
              <w:t xml:space="preserve">: </w:t>
            </w:r>
            <w:r w:rsidR="000B0A74" w:rsidRPr="000B0A74">
              <w:t>A subsection of an array</w:t>
            </w:r>
          </w:p>
        </w:tc>
      </w:tr>
      <w:tr w:rsidR="00987EFB" w:rsidTr="000B0A74">
        <w:trPr>
          <w:gridAfter w:val="1"/>
          <w:wAfter w:w="8" w:type="dxa"/>
          <w:trHeight w:val="288"/>
        </w:trPr>
        <w:tc>
          <w:tcPr>
            <w:tcW w:w="2235" w:type="dxa"/>
          </w:tcPr>
          <w:p w:rsidR="00987EFB" w:rsidRPr="00987EFB" w:rsidRDefault="00987EFB">
            <w:pPr>
              <w:rPr>
                <w:b/>
                <w:color w:val="FFFFFF" w:themeColor="background1"/>
                <w:szCs w:val="23"/>
              </w:rPr>
            </w:pPr>
            <w:r>
              <w:rPr>
                <w:b/>
                <w:color w:val="DD8047" w:themeColor="accent2"/>
                <w:sz w:val="24"/>
                <w:szCs w:val="24"/>
              </w:rPr>
              <w:t>EFFICIENCY</w:t>
            </w:r>
            <w:r>
              <w:rPr>
                <w:b/>
                <w:color w:val="FFFFFF" w:themeColor="background1"/>
                <w:szCs w:val="23"/>
              </w:rPr>
              <w:t xml:space="preserve"> </w:t>
            </w:r>
          </w:p>
        </w:tc>
        <w:tc>
          <w:tcPr>
            <w:tcW w:w="8045" w:type="dxa"/>
            <w:gridSpan w:val="4"/>
          </w:tcPr>
          <w:p w:rsidR="00987EFB" w:rsidRDefault="00987EFB" w:rsidP="00987EFB">
            <w:pPr>
              <w:spacing w:after="0"/>
            </w:pPr>
            <w:r>
              <w:t xml:space="preserve">Picking the Pivot: </w:t>
            </w:r>
          </w:p>
          <w:p w:rsidR="00987EFB" w:rsidRDefault="00987EFB" w:rsidP="00987EFB">
            <w:pPr>
              <w:pStyle w:val="ListParagraph"/>
              <w:numPr>
                <w:ilvl w:val="0"/>
                <w:numId w:val="32"/>
              </w:numPr>
              <w:spacing w:line="240" w:lineRule="auto"/>
            </w:pPr>
            <w:r>
              <w:t>Last/F</w:t>
            </w:r>
            <w:r>
              <w:t xml:space="preserve">irst Element </w:t>
            </w:r>
            <w:r w:rsidRPr="00251111">
              <w:t>(</w:t>
            </w:r>
            <w:r w:rsidR="0090298E">
              <w:rPr>
                <w:u w:val="single"/>
              </w:rPr>
              <w:t xml:space="preserve">                  </w:t>
            </w:r>
            <w:r w:rsidR="0090298E">
              <w:rPr>
                <w:rFonts w:hint="eastAsia"/>
                <w:lang w:eastAsia="zh-CN"/>
              </w:rPr>
              <w:t xml:space="preserve">  </w:t>
            </w:r>
            <w:r>
              <w:t>chance of</w:t>
            </w:r>
            <w:r>
              <w:t xml:space="preserve"> worst case)</w:t>
            </w:r>
          </w:p>
          <w:p w:rsidR="00987EFB" w:rsidRDefault="00987EFB" w:rsidP="00987EFB">
            <w:pPr>
              <w:pStyle w:val="ListParagraph"/>
              <w:numPr>
                <w:ilvl w:val="0"/>
                <w:numId w:val="32"/>
              </w:numPr>
              <w:spacing w:before="240" w:line="240" w:lineRule="auto"/>
            </w:pPr>
            <w:r>
              <w:t>Randomly (</w:t>
            </w:r>
            <w:r w:rsidR="0090298E">
              <w:rPr>
                <w:u w:val="single"/>
              </w:rPr>
              <w:t xml:space="preserve">                  </w:t>
            </w:r>
            <w:r w:rsidR="0090298E">
              <w:rPr>
                <w:rFonts w:hint="eastAsia"/>
                <w:lang w:eastAsia="zh-CN"/>
              </w:rPr>
              <w:t xml:space="preserve"> </w:t>
            </w:r>
            <w:r>
              <w:t xml:space="preserve"> chance of worst case)</w:t>
            </w:r>
          </w:p>
          <w:p w:rsidR="00987EFB" w:rsidRPr="004A3317" w:rsidRDefault="00987EFB" w:rsidP="00987EFB">
            <w:pPr>
              <w:pStyle w:val="ListParagraph"/>
              <w:numPr>
                <w:ilvl w:val="0"/>
                <w:numId w:val="32"/>
              </w:numPr>
              <w:spacing w:before="240" w:line="240" w:lineRule="auto"/>
              <w:rPr>
                <w:rFonts w:asciiTheme="majorHAnsi" w:hAnsiTheme="majorHAnsi"/>
                <w:szCs w:val="23"/>
              </w:rPr>
            </w:pPr>
            <w:r w:rsidRPr="004A3317">
              <w:rPr>
                <w:rFonts w:asciiTheme="majorHAnsi" w:hAnsiTheme="majorHAnsi"/>
                <w:bCs/>
                <w:color w:val="000000"/>
                <w:szCs w:val="23"/>
              </w:rPr>
              <w:t>Median of the first, last</w:t>
            </w:r>
            <w:r>
              <w:rPr>
                <w:rFonts w:asciiTheme="majorHAnsi" w:hAnsiTheme="majorHAnsi"/>
                <w:bCs/>
                <w:color w:val="000000"/>
                <w:szCs w:val="23"/>
              </w:rPr>
              <w:t>,</w:t>
            </w:r>
            <w:r w:rsidRPr="004A3317">
              <w:rPr>
                <w:rFonts w:asciiTheme="majorHAnsi" w:hAnsiTheme="majorHAnsi"/>
                <w:bCs/>
                <w:color w:val="000000"/>
                <w:szCs w:val="23"/>
              </w:rPr>
              <w:t xml:space="preserve"> &amp; middle elemen</w:t>
            </w:r>
            <w:r>
              <w:rPr>
                <w:rFonts w:asciiTheme="majorHAnsi" w:hAnsiTheme="majorHAnsi"/>
                <w:bCs/>
                <w:color w:val="000000"/>
                <w:szCs w:val="23"/>
              </w:rPr>
              <w:t xml:space="preserve">ts </w:t>
            </w:r>
            <w:r w:rsidR="0090298E">
              <w:rPr>
                <w:rFonts w:asciiTheme="majorHAnsi" w:hAnsiTheme="majorHAnsi"/>
                <w:bCs/>
                <w:color w:val="000000"/>
                <w:szCs w:val="23"/>
              </w:rPr>
              <w:t>(</w:t>
            </w:r>
            <w:r w:rsidR="0090298E">
              <w:rPr>
                <w:u w:val="single"/>
              </w:rPr>
              <w:t xml:space="preserve">                  </w:t>
            </w:r>
            <w:r w:rsidR="0090298E">
              <w:rPr>
                <w:rFonts w:hint="eastAsia"/>
                <w:lang w:eastAsia="zh-CN"/>
              </w:rPr>
              <w:t xml:space="preserve"> </w:t>
            </w:r>
            <w:r>
              <w:rPr>
                <w:rFonts w:asciiTheme="majorHAnsi" w:hAnsiTheme="majorHAnsi"/>
                <w:bCs/>
                <w:color w:val="000000"/>
                <w:szCs w:val="23"/>
              </w:rPr>
              <w:t>worst case)</w:t>
            </w:r>
          </w:p>
          <w:p w:rsidR="00987EFB" w:rsidRDefault="00987EFB" w:rsidP="00987EFB">
            <w:pPr>
              <w:spacing w:before="240" w:after="0"/>
            </w:pPr>
            <w:r>
              <w:t>Big O</w:t>
            </w:r>
          </w:p>
          <w:p w:rsidR="00987EFB" w:rsidRDefault="00251111" w:rsidP="00987EFB">
            <w:pPr>
              <w:pStyle w:val="ListParagraph"/>
              <w:numPr>
                <w:ilvl w:val="0"/>
                <w:numId w:val="33"/>
              </w:numPr>
            </w:pPr>
            <w:r>
              <w:rPr>
                <w:noProof/>
                <w:lang w:val="en-CA" w:eastAsia="zh-CN"/>
              </w:rPr>
              <mc:AlternateContent>
                <mc:Choice Requires="wps">
                  <w:drawing>
                    <wp:anchor distT="0" distB="0" distL="114300" distR="114300" simplePos="0" relativeHeight="251669504" behindDoc="0" locked="0" layoutInCell="1" allowOverlap="1" wp14:anchorId="56FBEA55" wp14:editId="1959B38C">
                      <wp:simplePos x="0" y="0"/>
                      <wp:positionH relativeFrom="column">
                        <wp:posOffset>1177374</wp:posOffset>
                      </wp:positionH>
                      <wp:positionV relativeFrom="paragraph">
                        <wp:posOffset>161626</wp:posOffset>
                      </wp:positionV>
                      <wp:extent cx="871870" cy="0"/>
                      <wp:effectExtent l="0" t="0" r="23495" b="19050"/>
                      <wp:wrapNone/>
                      <wp:docPr id="7" name="Straight Connector 7"/>
                      <wp:cNvGraphicFramePr/>
                      <a:graphic xmlns:a="http://schemas.openxmlformats.org/drawingml/2006/main">
                        <a:graphicData uri="http://schemas.microsoft.com/office/word/2010/wordprocessingShape">
                          <wps:wsp>
                            <wps:cNvCnPr/>
                            <wps:spPr>
                              <a:xfrm>
                                <a:off x="0" y="0"/>
                                <a:ext cx="8718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8C67E"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7pt,12.75pt" to="161.3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" strokecolor="black [3200]" strokeweight=".27778mm"/>
                  </w:pict>
                </mc:Fallback>
              </mc:AlternateContent>
            </w:r>
            <w:r w:rsidR="00987EFB">
              <w:t xml:space="preserve">Worst Case: </w:t>
            </w:r>
          </w:p>
          <w:p w:rsidR="00987EFB" w:rsidRPr="00987EFB" w:rsidRDefault="0090298E" w:rsidP="00987EFB">
            <w:pPr>
              <w:pStyle w:val="ListParagraph"/>
              <w:numPr>
                <w:ilvl w:val="0"/>
                <w:numId w:val="33"/>
              </w:numPr>
            </w:pPr>
            <w:r>
              <w:rPr>
                <w:noProof/>
                <w:lang w:val="en-CA" w:eastAsia="zh-CN"/>
              </w:rPr>
              <mc:AlternateContent>
                <mc:Choice Requires="wps">
                  <w:drawing>
                    <wp:anchor distT="0" distB="0" distL="114300" distR="114300" simplePos="0" relativeHeight="251665408" behindDoc="0" locked="0" layoutInCell="1" allowOverlap="1" wp14:anchorId="2555000E" wp14:editId="48EFD062">
                      <wp:simplePos x="0" y="0"/>
                      <wp:positionH relativeFrom="column">
                        <wp:posOffset>1101341</wp:posOffset>
                      </wp:positionH>
                      <wp:positionV relativeFrom="paragraph">
                        <wp:posOffset>170919</wp:posOffset>
                      </wp:positionV>
                      <wp:extent cx="871870" cy="0"/>
                      <wp:effectExtent l="0" t="0" r="23495" b="19050"/>
                      <wp:wrapNone/>
                      <wp:docPr id="5" name="Straight Connector 5"/>
                      <wp:cNvGraphicFramePr/>
                      <a:graphic xmlns:a="http://schemas.openxmlformats.org/drawingml/2006/main">
                        <a:graphicData uri="http://schemas.microsoft.com/office/word/2010/wordprocessingShape">
                          <wps:wsp>
                            <wps:cNvCnPr/>
                            <wps:spPr>
                              <a:xfrm>
                                <a:off x="0" y="0"/>
                                <a:ext cx="8718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801D77"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7pt,13.45pt" to="155.3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" strokecolor="black [3200]" strokeweight=".27778mm"/>
                  </w:pict>
                </mc:Fallback>
              </mc:AlternateContent>
            </w:r>
            <w:r w:rsidR="00987EFB">
              <w:t xml:space="preserve">Best Case: </w:t>
            </w:r>
          </w:p>
        </w:tc>
      </w:tr>
      <w:tr w:rsidR="0090298E" w:rsidTr="000B0A74">
        <w:trPr>
          <w:gridAfter w:val="1"/>
          <w:wAfter w:w="8" w:type="dxa"/>
        </w:trPr>
        <w:tc>
          <w:tcPr>
            <w:tcW w:w="3851" w:type="dxa"/>
            <w:gridSpan w:val="2"/>
          </w:tcPr>
          <w:p w:rsidR="00B85829" w:rsidRPr="00B85829" w:rsidRDefault="00B85829" w:rsidP="00B85829">
            <w:pPr>
              <w:tabs>
                <w:tab w:val="left" w:pos="2378"/>
              </w:tabs>
              <w:spacing w:after="0" w:line="276" w:lineRule="auto"/>
              <w:jc w:val="center"/>
              <w:rPr>
                <w:b/>
                <w:color w:val="DD8047" w:themeColor="accent2"/>
                <w:sz w:val="24"/>
                <w:szCs w:val="24"/>
              </w:rPr>
            </w:pPr>
            <w:r w:rsidRPr="00B85829">
              <w:rPr>
                <w:b/>
                <w:color w:val="DD8047" w:themeColor="accent2"/>
                <w:sz w:val="24"/>
                <w:szCs w:val="24"/>
              </w:rPr>
              <w:t>WHY</w:t>
            </w:r>
          </w:p>
        </w:tc>
        <w:tc>
          <w:tcPr>
            <w:tcW w:w="3230" w:type="dxa"/>
            <w:gridSpan w:val="2"/>
          </w:tcPr>
          <w:p w:rsidR="00B85829" w:rsidRPr="00B85829" w:rsidRDefault="00B85829" w:rsidP="00B85829">
            <w:pPr>
              <w:spacing w:after="0" w:line="276" w:lineRule="auto"/>
              <w:jc w:val="center"/>
              <w:rPr>
                <w:b/>
                <w:color w:val="DD8047" w:themeColor="accent2"/>
              </w:rPr>
            </w:pPr>
            <w:r w:rsidRPr="00B85829">
              <w:rPr>
                <w:b/>
                <w:color w:val="DD8047" w:themeColor="accent2"/>
              </w:rPr>
              <w:t>WHEN</w:t>
            </w:r>
          </w:p>
        </w:tc>
        <w:tc>
          <w:tcPr>
            <w:tcW w:w="3199" w:type="dxa"/>
          </w:tcPr>
          <w:p w:rsidR="00B85829" w:rsidRPr="00B85829" w:rsidRDefault="00B85829" w:rsidP="00B85829">
            <w:pPr>
              <w:spacing w:after="0" w:line="276" w:lineRule="auto"/>
              <w:jc w:val="center"/>
              <w:rPr>
                <w:b/>
                <w:color w:val="DD8047" w:themeColor="accent2"/>
              </w:rPr>
            </w:pPr>
            <w:r w:rsidRPr="00B85829">
              <w:rPr>
                <w:b/>
                <w:color w:val="DD8047" w:themeColor="accent2"/>
              </w:rPr>
              <w:t>WHERE</w:t>
            </w:r>
          </w:p>
        </w:tc>
      </w:tr>
      <w:tr w:rsidR="0090298E" w:rsidTr="000B0A74">
        <w:trPr>
          <w:gridAfter w:val="1"/>
          <w:wAfter w:w="8" w:type="dxa"/>
        </w:trPr>
        <w:tc>
          <w:tcPr>
            <w:tcW w:w="3851" w:type="dxa"/>
            <w:gridSpan w:val="2"/>
          </w:tcPr>
          <w:p w:rsidR="000B0A74" w:rsidRPr="0090298E" w:rsidRDefault="00B85829" w:rsidP="0090298E">
            <w:pPr>
              <w:pStyle w:val="NormalWeb"/>
              <w:numPr>
                <w:ilvl w:val="0"/>
                <w:numId w:val="35"/>
              </w:numPr>
              <w:spacing w:before="120" w:beforeAutospacing="0" w:after="0" w:afterAutospacing="0"/>
              <w:textAlignment w:val="baseline"/>
              <w:rPr>
                <w:rFonts w:asciiTheme="majorHAnsi" w:hAnsiTheme="majorHAnsi"/>
                <w:color w:val="D9D9D9"/>
                <w:sz w:val="23"/>
                <w:szCs w:val="23"/>
              </w:rPr>
            </w:pPr>
            <w:r w:rsidRPr="00B85829">
              <w:rPr>
                <w:rFonts w:asciiTheme="majorHAnsi" w:hAnsiTheme="majorHAnsi"/>
                <w:color w:val="111111"/>
                <w:sz w:val="23"/>
                <w:szCs w:val="23"/>
              </w:rPr>
              <w:t>Cache efficien</w:t>
            </w:r>
            <w:r w:rsidR="0090298E">
              <w:rPr>
                <w:rFonts w:asciiTheme="majorHAnsi" w:hAnsiTheme="majorHAnsi"/>
                <w:color w:val="111111"/>
                <w:sz w:val="23"/>
                <w:szCs w:val="23"/>
              </w:rPr>
              <w:t>t &amp; u</w:t>
            </w:r>
            <w:r w:rsidRPr="0090298E">
              <w:rPr>
                <w:rFonts w:asciiTheme="majorHAnsi" w:hAnsiTheme="majorHAnsi"/>
                <w:color w:val="111111"/>
                <w:sz w:val="23"/>
                <w:szCs w:val="23"/>
              </w:rPr>
              <w:t>sually fast</w:t>
            </w:r>
          </w:p>
          <w:p w:rsidR="00B85829" w:rsidRPr="000B0A74" w:rsidRDefault="00B85829" w:rsidP="000B0A74">
            <w:pPr>
              <w:pStyle w:val="NormalWeb"/>
              <w:numPr>
                <w:ilvl w:val="0"/>
                <w:numId w:val="35"/>
              </w:numPr>
              <w:spacing w:before="0" w:beforeAutospacing="0" w:after="0" w:afterAutospacing="0"/>
              <w:textAlignment w:val="baseline"/>
              <w:rPr>
                <w:rFonts w:asciiTheme="majorHAnsi" w:hAnsiTheme="majorHAnsi"/>
                <w:color w:val="D9D9D9"/>
                <w:sz w:val="23"/>
                <w:szCs w:val="23"/>
              </w:rPr>
            </w:pPr>
            <w:r w:rsidRPr="000B0A74">
              <w:rPr>
                <w:rFonts w:asciiTheme="majorHAnsi" w:hAnsiTheme="majorHAnsi"/>
                <w:color w:val="111111"/>
                <w:sz w:val="23"/>
                <w:szCs w:val="23"/>
              </w:rPr>
              <w:t xml:space="preserve">High chance to pick a number that can </w:t>
            </w:r>
            <w:r w:rsidR="0090298E">
              <w:rPr>
                <w:rFonts w:ascii="SimSun" w:eastAsia="SimSun" w:hAnsi="SimSun" w:hint="eastAsia"/>
                <w:color w:val="111111"/>
                <w:sz w:val="23"/>
                <w:szCs w:val="23"/>
                <w:u w:val="single"/>
              </w:rPr>
              <w:t xml:space="preserve">              </w:t>
            </w:r>
            <w:r w:rsidR="0090298E">
              <w:rPr>
                <w:rFonts w:ascii="SimSun" w:eastAsia="SimSun" w:hAnsi="SimSun" w:hint="eastAsia"/>
                <w:color w:val="111111"/>
                <w:sz w:val="23"/>
                <w:szCs w:val="23"/>
              </w:rPr>
              <w:t xml:space="preserve"> </w:t>
            </w:r>
            <w:r w:rsidRPr="000B0A74">
              <w:rPr>
                <w:rFonts w:asciiTheme="majorHAnsi" w:hAnsiTheme="majorHAnsi"/>
                <w:color w:val="111111"/>
                <w:sz w:val="23"/>
                <w:szCs w:val="23"/>
              </w:rPr>
              <w:t>the array into 2 parts</w:t>
            </w:r>
          </w:p>
        </w:tc>
        <w:tc>
          <w:tcPr>
            <w:tcW w:w="3230" w:type="dxa"/>
            <w:gridSpan w:val="2"/>
          </w:tcPr>
          <w:p w:rsidR="008117D4" w:rsidRPr="008117D4" w:rsidRDefault="008117D4" w:rsidP="008117D4">
            <w:pPr>
              <w:numPr>
                <w:ilvl w:val="0"/>
                <w:numId w:val="29"/>
              </w:numPr>
              <w:spacing w:before="120" w:after="0" w:line="240" w:lineRule="auto"/>
              <w:textAlignment w:val="baseline"/>
              <w:rPr>
                <w:rFonts w:asciiTheme="majorHAnsi" w:eastAsia="Times New Roman" w:hAnsiTheme="majorHAnsi"/>
                <w:color w:val="D9D9D9"/>
                <w:szCs w:val="23"/>
                <w:lang w:val="en-CA" w:eastAsia="zh-CN"/>
              </w:rPr>
            </w:pPr>
            <w:r w:rsidRPr="008117D4">
              <w:rPr>
                <w:rFonts w:asciiTheme="majorHAnsi" w:eastAsia="Times New Roman" w:hAnsiTheme="majorHAnsi"/>
                <w:color w:val="111111"/>
                <w:szCs w:val="23"/>
                <w:lang w:val="en-CA" w:eastAsia="zh-CN"/>
              </w:rPr>
              <w:t>No need for stable sort</w:t>
            </w:r>
          </w:p>
          <w:p w:rsidR="00B85829" w:rsidRPr="0090298E" w:rsidRDefault="008117D4" w:rsidP="0090298E">
            <w:pPr>
              <w:numPr>
                <w:ilvl w:val="0"/>
                <w:numId w:val="29"/>
              </w:numPr>
              <w:spacing w:before="100" w:beforeAutospacing="1" w:after="100" w:afterAutospacing="1" w:line="240" w:lineRule="auto"/>
              <w:textAlignment w:val="baseline"/>
              <w:rPr>
                <w:rFonts w:asciiTheme="majorHAnsi" w:eastAsia="Times New Roman" w:hAnsiTheme="majorHAnsi"/>
                <w:color w:val="D9D9D9"/>
                <w:szCs w:val="23"/>
                <w:lang w:val="en-CA" w:eastAsia="zh-CN"/>
              </w:rPr>
            </w:pPr>
            <w:r w:rsidRPr="008117D4">
              <w:rPr>
                <w:rFonts w:asciiTheme="majorHAnsi" w:eastAsia="Times New Roman" w:hAnsiTheme="majorHAnsi"/>
                <w:color w:val="111111"/>
                <w:szCs w:val="23"/>
                <w:lang w:val="en-CA" w:eastAsia="zh-CN"/>
              </w:rPr>
              <w:t xml:space="preserve">Average </w:t>
            </w:r>
            <w:r w:rsidR="0090298E">
              <w:rPr>
                <w:rFonts w:ascii="SimSun" w:hAnsi="SimSun" w:hint="eastAsia"/>
                <w:color w:val="111111"/>
                <w:szCs w:val="23"/>
                <w:u w:val="single"/>
                <w:lang w:val="en-CA" w:eastAsia="zh-CN"/>
              </w:rPr>
              <w:t xml:space="preserve">          </w:t>
            </w:r>
            <w:r w:rsidRPr="008117D4">
              <w:rPr>
                <w:rFonts w:asciiTheme="majorHAnsi" w:eastAsia="Times New Roman" w:hAnsiTheme="majorHAnsi"/>
                <w:color w:val="111111"/>
                <w:szCs w:val="23"/>
                <w:lang w:val="en-CA" w:eastAsia="zh-CN"/>
              </w:rPr>
              <w:t>is more important</w:t>
            </w:r>
          </w:p>
        </w:tc>
        <w:tc>
          <w:tcPr>
            <w:tcW w:w="3199" w:type="dxa"/>
          </w:tcPr>
          <w:p w:rsidR="008117D4" w:rsidRPr="00687445" w:rsidRDefault="00987EFB" w:rsidP="008117D4">
            <w:pPr>
              <w:pStyle w:val="NormalWeb"/>
              <w:numPr>
                <w:ilvl w:val="0"/>
                <w:numId w:val="30"/>
              </w:numPr>
              <w:spacing w:before="120" w:beforeAutospacing="0" w:after="0" w:afterAutospacing="0"/>
              <w:textAlignment w:val="baseline"/>
              <w:rPr>
                <w:rFonts w:asciiTheme="majorHAnsi" w:hAnsiTheme="majorHAnsi"/>
                <w:color w:val="D9D9D9"/>
                <w:sz w:val="23"/>
                <w:szCs w:val="23"/>
              </w:rPr>
            </w:pPr>
            <w:r>
              <w:rPr>
                <w:rFonts w:asciiTheme="majorHAnsi" w:hAnsiTheme="majorHAnsi"/>
                <w:color w:val="111111"/>
                <w:sz w:val="23"/>
                <w:szCs w:val="23"/>
              </w:rPr>
              <w:t>U</w:t>
            </w:r>
            <w:r w:rsidR="008117D4" w:rsidRPr="00687445">
              <w:rPr>
                <w:rFonts w:asciiTheme="majorHAnsi" w:hAnsiTheme="majorHAnsi"/>
                <w:color w:val="111111"/>
                <w:sz w:val="23"/>
                <w:szCs w:val="23"/>
              </w:rPr>
              <w:t>sed to sort arrays</w:t>
            </w:r>
          </w:p>
          <w:p w:rsidR="008117D4" w:rsidRPr="0090298E" w:rsidRDefault="0090298E" w:rsidP="0090298E">
            <w:pPr>
              <w:pStyle w:val="NormalWeb"/>
              <w:numPr>
                <w:ilvl w:val="0"/>
                <w:numId w:val="30"/>
              </w:numPr>
              <w:spacing w:before="0" w:beforeAutospacing="0" w:after="0" w:afterAutospacing="0"/>
              <w:textAlignment w:val="baseline"/>
              <w:rPr>
                <w:rFonts w:asciiTheme="majorHAnsi" w:hAnsiTheme="majorHAnsi"/>
                <w:color w:val="D9D9D9"/>
                <w:sz w:val="23"/>
                <w:szCs w:val="23"/>
              </w:rPr>
            </w:pPr>
            <w:r>
              <w:rPr>
                <w:noProof/>
              </w:rPr>
              <mc:AlternateContent>
                <mc:Choice Requires="wps">
                  <w:drawing>
                    <wp:anchor distT="0" distB="0" distL="114300" distR="114300" simplePos="0" relativeHeight="251667456" behindDoc="0" locked="0" layoutInCell="1" allowOverlap="1" wp14:anchorId="0D38D24F" wp14:editId="57E8D287">
                      <wp:simplePos x="0" y="0"/>
                      <wp:positionH relativeFrom="column">
                        <wp:posOffset>1003861</wp:posOffset>
                      </wp:positionH>
                      <wp:positionV relativeFrom="paragraph">
                        <wp:posOffset>154407</wp:posOffset>
                      </wp:positionV>
                      <wp:extent cx="680484" cy="0"/>
                      <wp:effectExtent l="0" t="0" r="24765" b="19050"/>
                      <wp:wrapNone/>
                      <wp:docPr id="4" name="Straight Connector 4"/>
                      <wp:cNvGraphicFramePr/>
                      <a:graphic xmlns:a="http://schemas.openxmlformats.org/drawingml/2006/main">
                        <a:graphicData uri="http://schemas.microsoft.com/office/word/2010/wordprocessingShape">
                          <wps:wsp>
                            <wps:cNvCnPr/>
                            <wps:spPr>
                              <a:xfrm flipV="1">
                                <a:off x="0" y="0"/>
                                <a:ext cx="6804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6E1183" id="Straight Connector 4"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05pt,12.15pt" to="132.6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" strokecolor="black [3200]" strokeweight=".27778mm"/>
                  </w:pict>
                </mc:Fallback>
              </mc:AlternateContent>
            </w:r>
            <w:r w:rsidR="008117D4" w:rsidRPr="00687445">
              <w:rPr>
                <w:rFonts w:asciiTheme="majorHAnsi" w:hAnsiTheme="majorHAnsi"/>
                <w:color w:val="111111"/>
                <w:sz w:val="23"/>
                <w:szCs w:val="23"/>
              </w:rPr>
              <w:t>Use</w:t>
            </w:r>
            <w:r w:rsidR="00687445" w:rsidRPr="00687445">
              <w:rPr>
                <w:rFonts w:asciiTheme="majorHAnsi" w:hAnsiTheme="majorHAnsi"/>
                <w:color w:val="111111"/>
                <w:sz w:val="23"/>
                <w:szCs w:val="23"/>
              </w:rPr>
              <w:t>d</w:t>
            </w:r>
            <w:r>
              <w:rPr>
                <w:rFonts w:asciiTheme="majorHAnsi" w:hAnsiTheme="majorHAnsi"/>
                <w:color w:val="111111"/>
                <w:sz w:val="23"/>
                <w:szCs w:val="23"/>
              </w:rPr>
              <w:t xml:space="preserve"> for</w:t>
            </w:r>
            <w:r>
              <w:rPr>
                <w:rFonts w:ascii="SimSun" w:eastAsia="SimSun" w:hAnsi="SimSun" w:hint="eastAsia"/>
                <w:color w:val="111111"/>
                <w:sz w:val="23"/>
                <w:szCs w:val="23"/>
              </w:rPr>
              <w:t xml:space="preserve">        </w:t>
            </w:r>
            <w:r w:rsidR="008117D4" w:rsidRPr="0090298E">
              <w:rPr>
                <w:rFonts w:asciiTheme="majorHAnsi" w:hAnsiTheme="majorHAnsi"/>
                <w:color w:val="111111"/>
                <w:sz w:val="23"/>
                <w:szCs w:val="23"/>
              </w:rPr>
              <w:t>arrays</w:t>
            </w:r>
          </w:p>
          <w:p w:rsidR="00B85829" w:rsidRDefault="00B85829">
            <w:pPr>
              <w:spacing w:after="200" w:line="276" w:lineRule="auto"/>
            </w:pPr>
          </w:p>
        </w:tc>
      </w:tr>
      <w:tr w:rsidR="00687445" w:rsidTr="000B0A74">
        <w:tc>
          <w:tcPr>
            <w:tcW w:w="5258" w:type="dxa"/>
            <w:gridSpan w:val="3"/>
          </w:tcPr>
          <w:p w:rsidR="00687445" w:rsidRDefault="004A3317" w:rsidP="00987EFB">
            <w:pPr>
              <w:spacing w:after="0" w:line="276" w:lineRule="auto"/>
              <w:jc w:val="center"/>
            </w:pPr>
            <w:r>
              <w:rPr>
                <w:b/>
                <w:color w:val="DD8047" w:themeColor="accent2"/>
                <w:sz w:val="24"/>
                <w:szCs w:val="24"/>
              </w:rPr>
              <w:t>PROS</w:t>
            </w:r>
          </w:p>
        </w:tc>
        <w:tc>
          <w:tcPr>
            <w:tcW w:w="5030" w:type="dxa"/>
            <w:gridSpan w:val="3"/>
          </w:tcPr>
          <w:p w:rsidR="00687445" w:rsidRDefault="004A3317" w:rsidP="00987EFB">
            <w:pPr>
              <w:spacing w:after="0" w:line="276" w:lineRule="auto"/>
              <w:jc w:val="center"/>
            </w:pPr>
            <w:r>
              <w:rPr>
                <w:b/>
                <w:color w:val="DD8047" w:themeColor="accent2"/>
                <w:sz w:val="24"/>
                <w:szCs w:val="24"/>
              </w:rPr>
              <w:t>CONS</w:t>
            </w:r>
          </w:p>
        </w:tc>
      </w:tr>
      <w:tr w:rsidR="00687445" w:rsidTr="000B0A74">
        <w:tc>
          <w:tcPr>
            <w:tcW w:w="5258" w:type="dxa"/>
            <w:gridSpan w:val="3"/>
          </w:tcPr>
          <w:p w:rsidR="004A3317" w:rsidRPr="0090298E" w:rsidRDefault="0090298E" w:rsidP="004A3317">
            <w:pPr>
              <w:pStyle w:val="ListParagraph"/>
              <w:numPr>
                <w:ilvl w:val="0"/>
                <w:numId w:val="31"/>
              </w:numPr>
              <w:spacing w:after="200" w:line="276" w:lineRule="auto"/>
              <w:rPr>
                <w:rFonts w:asciiTheme="majorHAnsi" w:hAnsiTheme="majorHAnsi"/>
                <w:szCs w:val="23"/>
              </w:rPr>
            </w:pPr>
            <w:r>
              <w:rPr>
                <w:rFonts w:asciiTheme="majorHAnsi" w:hAnsiTheme="majorHAnsi" w:hint="eastAsia"/>
                <w:color w:val="111111"/>
                <w:szCs w:val="23"/>
                <w:u w:val="single"/>
                <w:lang w:eastAsia="zh-CN"/>
              </w:rPr>
              <w:t xml:space="preserve">                </w:t>
            </w:r>
            <w:r>
              <w:rPr>
                <w:rFonts w:asciiTheme="majorHAnsi" w:hAnsiTheme="majorHAnsi" w:hint="eastAsia"/>
                <w:color w:val="111111"/>
                <w:szCs w:val="23"/>
                <w:lang w:eastAsia="zh-CN"/>
              </w:rPr>
              <w:t xml:space="preserve"> </w:t>
            </w:r>
            <w:r w:rsidR="004A3317" w:rsidRPr="0090298E">
              <w:rPr>
                <w:rFonts w:asciiTheme="majorHAnsi" w:hAnsiTheme="majorHAnsi"/>
                <w:color w:val="111111"/>
                <w:szCs w:val="23"/>
              </w:rPr>
              <w:t>method is easy to implement</w:t>
            </w:r>
          </w:p>
          <w:p w:rsidR="004A3317" w:rsidRPr="0090298E" w:rsidRDefault="004A3317" w:rsidP="004A3317">
            <w:pPr>
              <w:pStyle w:val="ListParagraph"/>
              <w:numPr>
                <w:ilvl w:val="0"/>
                <w:numId w:val="31"/>
              </w:numPr>
              <w:spacing w:after="200" w:line="276" w:lineRule="auto"/>
              <w:rPr>
                <w:rFonts w:asciiTheme="majorHAnsi" w:hAnsiTheme="majorHAnsi"/>
                <w:szCs w:val="23"/>
              </w:rPr>
            </w:pPr>
            <w:r w:rsidRPr="0090298E">
              <w:rPr>
                <w:rFonts w:asciiTheme="majorHAnsi" w:hAnsiTheme="majorHAnsi"/>
                <w:color w:val="111111"/>
                <w:szCs w:val="23"/>
              </w:rPr>
              <w:t>On paper, more efficient than all other sorting method</w:t>
            </w:r>
            <w:r w:rsidRPr="0090298E">
              <w:rPr>
                <w:rFonts w:asciiTheme="majorHAnsi" w:hAnsiTheme="majorHAnsi"/>
                <w:color w:val="111111"/>
                <w:szCs w:val="23"/>
              </w:rPr>
              <w:t>s</w:t>
            </w:r>
          </w:p>
          <w:p w:rsidR="004A3317" w:rsidRPr="0090298E" w:rsidRDefault="004A3317" w:rsidP="004A3317">
            <w:pPr>
              <w:pStyle w:val="ListParagraph"/>
              <w:numPr>
                <w:ilvl w:val="0"/>
                <w:numId w:val="31"/>
              </w:numPr>
              <w:spacing w:after="200" w:line="276" w:lineRule="auto"/>
              <w:rPr>
                <w:rFonts w:asciiTheme="majorHAnsi" w:hAnsiTheme="majorHAnsi"/>
                <w:szCs w:val="23"/>
              </w:rPr>
            </w:pPr>
            <w:r w:rsidRPr="0090298E">
              <w:rPr>
                <w:rFonts w:asciiTheme="majorHAnsi" w:hAnsiTheme="majorHAnsi"/>
                <w:color w:val="111111"/>
                <w:szCs w:val="23"/>
              </w:rPr>
              <w:t>More memory efficient than merge sort</w:t>
            </w:r>
          </w:p>
          <w:p w:rsidR="004A3317" w:rsidRPr="0090298E" w:rsidRDefault="004A3317" w:rsidP="004A3317">
            <w:pPr>
              <w:pStyle w:val="ListParagraph"/>
              <w:numPr>
                <w:ilvl w:val="0"/>
                <w:numId w:val="31"/>
              </w:numPr>
              <w:spacing w:after="200" w:line="276" w:lineRule="auto"/>
              <w:rPr>
                <w:rFonts w:asciiTheme="majorHAnsi" w:hAnsiTheme="majorHAnsi"/>
                <w:szCs w:val="23"/>
              </w:rPr>
            </w:pPr>
            <w:r w:rsidRPr="0090298E">
              <w:rPr>
                <w:rFonts w:asciiTheme="majorHAnsi" w:hAnsiTheme="majorHAnsi"/>
                <w:color w:val="111111"/>
                <w:szCs w:val="23"/>
              </w:rPr>
              <w:t>Best case sorting is O(</w:t>
            </w:r>
            <w:proofErr w:type="spellStart"/>
            <w:r w:rsidRPr="0090298E">
              <w:rPr>
                <w:rFonts w:asciiTheme="majorHAnsi" w:hAnsiTheme="majorHAnsi"/>
                <w:color w:val="111111"/>
                <w:szCs w:val="23"/>
              </w:rPr>
              <w:t>nlogn</w:t>
            </w:r>
            <w:proofErr w:type="spellEnd"/>
            <w:r w:rsidRPr="0090298E">
              <w:rPr>
                <w:rFonts w:asciiTheme="majorHAnsi" w:hAnsiTheme="majorHAnsi"/>
                <w:color w:val="111111"/>
                <w:szCs w:val="23"/>
              </w:rPr>
              <w:t>)</w:t>
            </w:r>
          </w:p>
          <w:p w:rsidR="004A3317" w:rsidRPr="0090298E" w:rsidRDefault="004A3317" w:rsidP="004A3317">
            <w:pPr>
              <w:pStyle w:val="ListParagraph"/>
              <w:numPr>
                <w:ilvl w:val="0"/>
                <w:numId w:val="31"/>
              </w:numPr>
              <w:spacing w:after="200" w:line="276" w:lineRule="auto"/>
              <w:rPr>
                <w:rFonts w:asciiTheme="majorHAnsi" w:hAnsiTheme="majorHAnsi"/>
                <w:szCs w:val="23"/>
              </w:rPr>
            </w:pPr>
            <w:r w:rsidRPr="0090298E">
              <w:rPr>
                <w:rFonts w:asciiTheme="majorHAnsi" w:hAnsiTheme="majorHAnsi"/>
                <w:color w:val="111111"/>
                <w:szCs w:val="23"/>
              </w:rPr>
              <w:t>Extremely efficient if right</w:t>
            </w:r>
            <w:r w:rsidR="0090298E">
              <w:rPr>
                <w:rFonts w:asciiTheme="majorHAnsi" w:hAnsiTheme="majorHAnsi" w:hint="eastAsia"/>
                <w:color w:val="111111"/>
                <w:szCs w:val="23"/>
                <w:u w:val="single"/>
                <w:lang w:eastAsia="zh-CN"/>
              </w:rPr>
              <w:t xml:space="preserve">               </w:t>
            </w:r>
            <w:r w:rsidRPr="0090298E">
              <w:rPr>
                <w:rFonts w:asciiTheme="majorHAnsi" w:hAnsiTheme="majorHAnsi"/>
                <w:color w:val="111111"/>
                <w:szCs w:val="23"/>
              </w:rPr>
              <w:t xml:space="preserve"> is chosen</w:t>
            </w:r>
          </w:p>
          <w:p w:rsidR="00687445" w:rsidRPr="004A3317" w:rsidRDefault="004A3317" w:rsidP="004A3317">
            <w:pPr>
              <w:pStyle w:val="ListParagraph"/>
              <w:numPr>
                <w:ilvl w:val="0"/>
                <w:numId w:val="31"/>
              </w:numPr>
              <w:spacing w:after="200" w:line="276" w:lineRule="auto"/>
              <w:rPr>
                <w:rFonts w:asciiTheme="majorHAnsi" w:hAnsiTheme="majorHAnsi"/>
                <w:sz w:val="22"/>
                <w:szCs w:val="22"/>
              </w:rPr>
            </w:pPr>
            <w:r w:rsidRPr="0090298E">
              <w:rPr>
                <w:rFonts w:asciiTheme="majorHAnsi" w:hAnsiTheme="majorHAnsi"/>
                <w:color w:val="111111"/>
                <w:szCs w:val="23"/>
              </w:rPr>
              <w:t xml:space="preserve">Able to deal with </w:t>
            </w:r>
            <w:r w:rsidR="0090298E">
              <w:rPr>
                <w:rFonts w:asciiTheme="majorHAnsi" w:hAnsiTheme="majorHAnsi" w:hint="eastAsia"/>
                <w:color w:val="111111"/>
                <w:szCs w:val="23"/>
                <w:u w:val="single"/>
                <w:lang w:eastAsia="zh-CN"/>
              </w:rPr>
              <w:t xml:space="preserve">                 </w:t>
            </w:r>
            <w:r w:rsidRPr="0090298E">
              <w:rPr>
                <w:rFonts w:asciiTheme="majorHAnsi" w:hAnsiTheme="majorHAnsi"/>
                <w:color w:val="111111"/>
                <w:szCs w:val="23"/>
              </w:rPr>
              <w:t>array sizes</w:t>
            </w:r>
          </w:p>
        </w:tc>
        <w:tc>
          <w:tcPr>
            <w:tcW w:w="5030" w:type="dxa"/>
            <w:gridSpan w:val="3"/>
          </w:tcPr>
          <w:p w:rsidR="004A3317" w:rsidRPr="004A3317" w:rsidRDefault="004A3317" w:rsidP="004A3317">
            <w:pPr>
              <w:pStyle w:val="ListParagraph"/>
              <w:numPr>
                <w:ilvl w:val="0"/>
                <w:numId w:val="31"/>
              </w:numPr>
              <w:spacing w:before="120" w:after="0" w:line="240" w:lineRule="auto"/>
              <w:rPr>
                <w:rFonts w:asciiTheme="majorHAnsi" w:eastAsia="Times New Roman" w:hAnsiTheme="majorHAnsi"/>
                <w:szCs w:val="23"/>
                <w:lang w:val="en-CA" w:eastAsia="zh-CN"/>
              </w:rPr>
            </w:pPr>
            <w:r w:rsidRPr="004A3317">
              <w:rPr>
                <w:rFonts w:asciiTheme="majorHAnsi" w:eastAsia="Times New Roman" w:hAnsiTheme="majorHAnsi"/>
                <w:color w:val="111111"/>
                <w:szCs w:val="23"/>
                <w:lang w:val="en-CA" w:eastAsia="zh-CN"/>
              </w:rPr>
              <w:t>In the worst case, can be as slow as bubble sort (n</w:t>
            </w:r>
            <w:r w:rsidRPr="004A3317">
              <w:rPr>
                <w:rFonts w:asciiTheme="majorHAnsi" w:eastAsia="Times New Roman" w:hAnsiTheme="majorHAnsi"/>
                <w:color w:val="111111"/>
                <w:szCs w:val="23"/>
                <w:vertAlign w:val="superscript"/>
                <w:lang w:val="en-CA" w:eastAsia="zh-CN"/>
              </w:rPr>
              <w:t>2</w:t>
            </w:r>
            <w:r>
              <w:rPr>
                <w:rFonts w:asciiTheme="majorHAnsi" w:eastAsia="Times New Roman" w:hAnsiTheme="majorHAnsi"/>
                <w:color w:val="111111"/>
                <w:szCs w:val="23"/>
                <w:lang w:val="en-CA" w:eastAsia="zh-CN"/>
              </w:rPr>
              <w:t>)</w:t>
            </w:r>
          </w:p>
          <w:p w:rsidR="004A3317" w:rsidRPr="004A3317" w:rsidRDefault="004A3317" w:rsidP="004A3317">
            <w:pPr>
              <w:pStyle w:val="ListParagraph"/>
              <w:numPr>
                <w:ilvl w:val="0"/>
                <w:numId w:val="31"/>
              </w:numPr>
              <w:spacing w:before="120" w:after="0" w:line="240" w:lineRule="auto"/>
              <w:rPr>
                <w:rFonts w:asciiTheme="majorHAnsi" w:eastAsia="Times New Roman" w:hAnsiTheme="majorHAnsi"/>
                <w:szCs w:val="23"/>
                <w:lang w:val="en-CA" w:eastAsia="zh-CN"/>
              </w:rPr>
            </w:pPr>
            <w:r w:rsidRPr="004A3317">
              <w:rPr>
                <w:rFonts w:asciiTheme="majorHAnsi" w:eastAsia="Times New Roman" w:hAnsiTheme="majorHAnsi"/>
                <w:color w:val="111111"/>
                <w:szCs w:val="23"/>
                <w:lang w:val="en-CA" w:eastAsia="zh-CN"/>
              </w:rPr>
              <w:t>Iterative implementation is difficult to implem</w:t>
            </w:r>
            <w:r>
              <w:rPr>
                <w:rFonts w:asciiTheme="majorHAnsi" w:eastAsia="Times New Roman" w:hAnsiTheme="majorHAnsi"/>
                <w:color w:val="111111"/>
                <w:szCs w:val="23"/>
                <w:lang w:val="en-CA" w:eastAsia="zh-CN"/>
              </w:rPr>
              <w:t>ent (faster than recursive)</w:t>
            </w:r>
          </w:p>
          <w:p w:rsidR="004A3317" w:rsidRPr="004A3317" w:rsidRDefault="004A3317" w:rsidP="004A3317">
            <w:pPr>
              <w:pStyle w:val="ListParagraph"/>
              <w:numPr>
                <w:ilvl w:val="0"/>
                <w:numId w:val="31"/>
              </w:numPr>
              <w:spacing w:before="120" w:after="0" w:line="240" w:lineRule="auto"/>
              <w:rPr>
                <w:rFonts w:asciiTheme="majorHAnsi" w:eastAsia="Times New Roman" w:hAnsiTheme="majorHAnsi"/>
                <w:szCs w:val="23"/>
                <w:lang w:val="en-CA" w:eastAsia="zh-CN"/>
              </w:rPr>
            </w:pPr>
            <w:r w:rsidRPr="004A3317">
              <w:rPr>
                <w:rFonts w:asciiTheme="majorHAnsi" w:eastAsia="Times New Roman" w:hAnsiTheme="majorHAnsi"/>
                <w:color w:val="111111"/>
                <w:szCs w:val="23"/>
                <w:lang w:val="en-CA" w:eastAsia="zh-CN"/>
              </w:rPr>
              <w:t xml:space="preserve">Is an </w:t>
            </w:r>
            <w:r w:rsidR="0090298E">
              <w:rPr>
                <w:rFonts w:ascii="SimSun" w:hAnsi="SimSun" w:hint="eastAsia"/>
                <w:color w:val="111111"/>
                <w:szCs w:val="23"/>
                <w:u w:val="single"/>
                <w:lang w:val="en-CA" w:eastAsia="zh-CN"/>
              </w:rPr>
              <w:t xml:space="preserve">           </w:t>
            </w:r>
            <w:r w:rsidR="0090298E">
              <w:rPr>
                <w:rFonts w:ascii="SimSun" w:hAnsi="SimSun" w:hint="eastAsia"/>
                <w:color w:val="111111"/>
                <w:szCs w:val="23"/>
                <w:lang w:val="en-CA" w:eastAsia="zh-CN"/>
              </w:rPr>
              <w:t xml:space="preserve"> </w:t>
            </w:r>
            <w:r w:rsidRPr="004A3317">
              <w:rPr>
                <w:rFonts w:asciiTheme="majorHAnsi" w:eastAsia="Times New Roman" w:hAnsiTheme="majorHAnsi"/>
                <w:color w:val="111111"/>
                <w:szCs w:val="23"/>
                <w:lang w:val="en-CA" w:eastAsia="zh-CN"/>
              </w:rPr>
              <w:t>sorting method (Does not keep things in relative order)</w:t>
            </w:r>
          </w:p>
          <w:p w:rsidR="00687445" w:rsidRPr="004A3317" w:rsidRDefault="00687445">
            <w:pPr>
              <w:spacing w:after="200" w:line="276" w:lineRule="auto"/>
              <w:rPr>
                <w:lang w:val="en-CA"/>
              </w:rPr>
            </w:pPr>
          </w:p>
        </w:tc>
      </w:tr>
    </w:tbl>
    <w:p w:rsidR="000B0A74" w:rsidRDefault="000B0A74">
      <w:pPr>
        <w:spacing w:after="200" w:line="276" w:lineRule="auto"/>
      </w:pPr>
    </w:p>
    <w:sectPr w:rsidR="000B0A74" w:rsidSect="00A77467">
      <w:headerReference w:type="even" r:id="rId10"/>
      <w:headerReference w:type="default" r:id="rId11"/>
      <w:footerReference w:type="even" r:id="rId12"/>
      <w:footerReference w:type="default" r:id="rId13"/>
      <w:headerReference w:type="first" r:id="rId14"/>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24A" w:rsidRDefault="0053724A">
      <w:pPr>
        <w:spacing w:after="0" w:line="240" w:lineRule="auto"/>
      </w:pPr>
      <w:r>
        <w:separator/>
      </w:r>
    </w:p>
  </w:endnote>
  <w:endnote w:type="continuationSeparator" w:id="0">
    <w:p w:rsidR="0053724A" w:rsidRDefault="00537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TFangsong">
    <w:altName w:val="华文仿宋"/>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3EF" w:rsidRDefault="005A13EF"/>
  <w:p w:rsidR="005A13EF" w:rsidRDefault="00E51E14">
    <w:pPr>
      <w:pStyle w:val="FooterEven"/>
    </w:pPr>
    <w:r>
      <w:t xml:space="preserve">Page </w:t>
    </w:r>
    <w:r w:rsidR="0053724A">
      <w:fldChar w:fldCharType="begin"/>
    </w:r>
    <w:r w:rsidR="0053724A">
      <w:instrText xml:space="preserve"> PAGE   \* MERGEFORMAT </w:instrText>
    </w:r>
    <w:r w:rsidR="0053724A">
      <w:fldChar w:fldCharType="separate"/>
    </w:r>
    <w:r>
      <w:rPr>
        <w:noProof/>
        <w:sz w:val="24"/>
        <w:szCs w:val="24"/>
      </w:rPr>
      <w:t>2</w:t>
    </w:r>
    <w:r w:rsidR="0053724A">
      <w:rPr>
        <w:noProof/>
        <w:sz w:val="24"/>
        <w:szCs w:val="24"/>
      </w:rPr>
      <w:fldChar w:fldCharType="end"/>
    </w:r>
  </w:p>
  <w:p w:rsidR="005A13EF" w:rsidRDefault="005A13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3EF" w:rsidRDefault="005A13EF"/>
  <w:p w:rsidR="005A13EF" w:rsidRDefault="00E51E14">
    <w:pPr>
      <w:pStyle w:val="FooterOdd"/>
    </w:pPr>
    <w:r>
      <w:t xml:space="preserve">Page </w:t>
    </w:r>
    <w:r w:rsidR="0053724A">
      <w:fldChar w:fldCharType="begin"/>
    </w:r>
    <w:r w:rsidR="0053724A">
      <w:instrText xml:space="preserve"> PAGE   \* MERGEFORMAT </w:instrText>
    </w:r>
    <w:r w:rsidR="0053724A">
      <w:fldChar w:fldCharType="separate"/>
    </w:r>
    <w:r w:rsidR="0090298E" w:rsidRPr="0090298E">
      <w:rPr>
        <w:noProof/>
        <w:sz w:val="24"/>
        <w:szCs w:val="24"/>
      </w:rPr>
      <w:t>2</w:t>
    </w:r>
    <w:r w:rsidR="0053724A">
      <w:rPr>
        <w:noProof/>
        <w:sz w:val="24"/>
        <w:szCs w:val="24"/>
      </w:rPr>
      <w:fldChar w:fldCharType="end"/>
    </w:r>
  </w:p>
  <w:p w:rsidR="005A13EF" w:rsidRDefault="005A13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24A" w:rsidRDefault="0053724A">
      <w:pPr>
        <w:spacing w:after="0" w:line="240" w:lineRule="auto"/>
      </w:pPr>
      <w:r>
        <w:separator/>
      </w:r>
    </w:p>
  </w:footnote>
  <w:footnote w:type="continuationSeparator" w:id="0">
    <w:p w:rsidR="0053724A" w:rsidRDefault="005372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27404"/>
      <w:placeholder>
        <w:docPart w:val="391EC227D5C8433BBCBA398EC2EF7CE7"/>
      </w:placeholder>
      <w:dataBinding w:prefixMappings="xmlns:ns0='http://schemas.openxmlformats.org/package/2006/metadata/core-properties' xmlns:ns1='http://purl.org/dc/elements/1.1/'" w:xpath="/ns0:coreProperties[1]/ns1:creator[1]" w:storeItemID="{6C3C8BC8-F283-45AE-878A-BAB7291924A1}"/>
      <w:text/>
    </w:sdtPr>
    <w:sdtEndPr/>
    <w:sdtContent>
      <w:p w:rsidR="005A13EF" w:rsidRDefault="0006386D">
        <w:pPr>
          <w:pStyle w:val="HeaderEven"/>
        </w:pPr>
        <w:r>
          <w:rPr>
            <w:lang w:val="en-CA"/>
          </w:rPr>
          <w:t>Quick Sort Information Handout</w:t>
        </w:r>
      </w:p>
    </w:sdtContent>
  </w:sdt>
  <w:p w:rsidR="005A13EF" w:rsidRDefault="005A13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Author"/>
      <w:id w:val="5384246"/>
      <w:placeholder>
        <w:docPart w:val="81520FD3B1BA4152B5FD8EC2E84FF2B2"/>
      </w:placeholder>
      <w:dataBinding w:prefixMappings="xmlns:ns0='http://schemas.openxmlformats.org/package/2006/metadata/core-properties' xmlns:ns1='http://purl.org/dc/elements/1.1/'" w:xpath="/ns0:coreProperties[1]/ns1:creator[1]" w:storeItemID="{6C3C8BC8-F283-45AE-878A-BAB7291924A1}"/>
      <w:text/>
    </w:sdtPr>
    <w:sdtEndPr/>
    <w:sdtContent>
      <w:p w:rsidR="005A13EF" w:rsidRDefault="0006386D">
        <w:pPr>
          <w:pStyle w:val="HeaderOdd"/>
        </w:pPr>
        <w:r>
          <w:rPr>
            <w:lang w:val="en-CA"/>
          </w:rPr>
          <w:t>Quick Sort Information Handout</w:t>
        </w:r>
      </w:p>
    </w:sdtContent>
  </w:sdt>
  <w:p w:rsidR="005A13EF" w:rsidRDefault="005A13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EFB" w:rsidRDefault="00987EFB">
    <w:pPr>
      <w:pStyle w:val="Header"/>
    </w:pPr>
  </w:p>
  <w:p w:rsidR="00987EFB" w:rsidRDefault="00987EFB" w:rsidP="00987EFB">
    <w:pPr>
      <w:pStyle w:val="Header"/>
      <w:jc w:val="right"/>
    </w:pPr>
    <w:r>
      <w:tab/>
    </w:r>
    <w:r>
      <w:tab/>
      <w:t>By: Alexis Tao, Ethan Tam, Marcus Ng, William 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FFFFFF88"/>
    <w:multiLevelType w:val="singleLevel"/>
    <w:tmpl w:val="934A144E"/>
    <w:lvl w:ilvl="0">
      <w:start w:val="1"/>
      <w:numFmt w:val="decimal"/>
      <w:lvlText w:val="%1."/>
      <w:lvlJc w:val="left"/>
      <w:pPr>
        <w:tabs>
          <w:tab w:val="num" w:pos="360"/>
        </w:tabs>
        <w:ind w:left="360" w:hanging="360"/>
      </w:pPr>
    </w:lvl>
  </w:abstractNum>
  <w:abstractNum w:abstractNumId="5" w15:restartNumberingAfterBreak="0">
    <w:nsid w:val="0D214C88"/>
    <w:multiLevelType w:val="multilevel"/>
    <w:tmpl w:val="F2DC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A0178"/>
    <w:multiLevelType w:val="multilevel"/>
    <w:tmpl w:val="ECE8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C880799"/>
    <w:multiLevelType w:val="hybridMultilevel"/>
    <w:tmpl w:val="67A4916E"/>
    <w:lvl w:ilvl="0" w:tplc="CB423BDA">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40C77DA"/>
    <w:multiLevelType w:val="hybridMultilevel"/>
    <w:tmpl w:val="53CAF9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E5165B1"/>
    <w:multiLevelType w:val="multilevel"/>
    <w:tmpl w:val="F2DC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3B1ECE"/>
    <w:multiLevelType w:val="multilevel"/>
    <w:tmpl w:val="1818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F573C6"/>
    <w:multiLevelType w:val="hybridMultilevel"/>
    <w:tmpl w:val="4D32FDD8"/>
    <w:lvl w:ilvl="0" w:tplc="D19E5B8A">
      <w:start w:val="1"/>
      <w:numFmt w:val="bullet"/>
      <w:pStyle w:val="NormalIndent"/>
      <w:lvlText w:val=""/>
      <w:lvlJc w:val="left"/>
      <w:pPr>
        <w:ind w:left="648" w:hanging="360"/>
      </w:pPr>
      <w:rPr>
        <w:rFonts w:ascii="Wingdings 2" w:hAnsi="Wingdings 2"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3" w15:restartNumberingAfterBreak="0">
    <w:nsid w:val="48B0561C"/>
    <w:multiLevelType w:val="multilevel"/>
    <w:tmpl w:val="7A7C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9664D1"/>
    <w:multiLevelType w:val="hybridMultilevel"/>
    <w:tmpl w:val="EDC64A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B4306FA"/>
    <w:multiLevelType w:val="hybridMultilevel"/>
    <w:tmpl w:val="DE748C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D631643"/>
    <w:multiLevelType w:val="multilevel"/>
    <w:tmpl w:val="ECE8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8"/>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7"/>
  </w:num>
  <w:num w:numId="12">
    <w:abstractNumId w:val="12"/>
  </w:num>
  <w:num w:numId="13">
    <w:abstractNumId w:val="4"/>
  </w:num>
  <w:num w:numId="14">
    <w:abstractNumId w:val="8"/>
  </w:num>
  <w:num w:numId="15">
    <w:abstractNumId w:val="3"/>
  </w:num>
  <w:num w:numId="16">
    <w:abstractNumId w:val="2"/>
  </w:num>
  <w:num w:numId="17">
    <w:abstractNumId w:val="1"/>
  </w:num>
  <w:num w:numId="18">
    <w:abstractNumId w:val="0"/>
  </w:num>
  <w:num w:numId="19">
    <w:abstractNumId w:val="7"/>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7"/>
  </w:num>
  <w:num w:numId="27">
    <w:abstractNumId w:val="12"/>
  </w:num>
  <w:num w:numId="28">
    <w:abstractNumId w:val="11"/>
  </w:num>
  <w:num w:numId="29">
    <w:abstractNumId w:val="10"/>
  </w:num>
  <w:num w:numId="30">
    <w:abstractNumId w:val="13"/>
  </w:num>
  <w:num w:numId="31">
    <w:abstractNumId w:val="15"/>
  </w:num>
  <w:num w:numId="32">
    <w:abstractNumId w:val="14"/>
  </w:num>
  <w:num w:numId="33">
    <w:abstractNumId w:val="9"/>
  </w:num>
  <w:num w:numId="34">
    <w:abstractNumId w:val="5"/>
  </w:num>
  <w:num w:numId="35">
    <w:abstractNumId w:val="6"/>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467"/>
    <w:rsid w:val="0006386D"/>
    <w:rsid w:val="000B0A74"/>
    <w:rsid w:val="001648AF"/>
    <w:rsid w:val="001923F4"/>
    <w:rsid w:val="00251111"/>
    <w:rsid w:val="004A3317"/>
    <w:rsid w:val="0053724A"/>
    <w:rsid w:val="005A13EF"/>
    <w:rsid w:val="005E507E"/>
    <w:rsid w:val="006350C1"/>
    <w:rsid w:val="00687445"/>
    <w:rsid w:val="008117D4"/>
    <w:rsid w:val="00873846"/>
    <w:rsid w:val="0090298E"/>
    <w:rsid w:val="00987EFB"/>
    <w:rsid w:val="00A77467"/>
    <w:rsid w:val="00B14838"/>
    <w:rsid w:val="00B85829"/>
    <w:rsid w:val="00BB1140"/>
    <w:rsid w:val="00C21BC5"/>
    <w:rsid w:val="00E51E14"/>
    <w:rsid w:val="00FF175B"/>
  </w:rsids>
  <m:mathPr>
    <m:mathFont m:val="Cambria Math"/>
    <m:brkBin m:val="before"/>
    <m:brkBinSub m:val="--"/>
    <m:smallFrac m:val="0"/>
    <m:dispDef/>
    <m:lMargin m:val="0"/>
    <m:rMargin m:val="0"/>
    <m:defJc m:val="centerGroup"/>
    <m:wrapIndent m:val="1440"/>
    <m:intLim m:val="undOvr"/>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48959"/>
  <w15:docId w15:val="{B3EBD861-BF55-4A35-82AF-CF9649F10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77467"/>
    <w:pPr>
      <w:spacing w:after="180" w:line="264" w:lineRule="auto"/>
    </w:pPr>
    <w:rPr>
      <w:rFonts w:cs="Times New Roman"/>
      <w:sz w:val="23"/>
      <w:szCs w:val="20"/>
      <w:lang w:eastAsia="ja-JP"/>
    </w:rPr>
  </w:style>
  <w:style w:type="paragraph" w:styleId="Heading1">
    <w:name w:val="heading 1"/>
    <w:basedOn w:val="Normal"/>
    <w:next w:val="Normal"/>
    <w:link w:val="Heading1Char"/>
    <w:uiPriority w:val="9"/>
    <w:semiHidden/>
    <w:unhideWhenUsed/>
    <w:rsid w:val="00A77467"/>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semiHidden/>
    <w:unhideWhenUsed/>
    <w:rsid w:val="00A77467"/>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semiHidden/>
    <w:unhideWhenUsed/>
    <w:rsid w:val="00A77467"/>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rsid w:val="00A77467"/>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rsid w:val="00A77467"/>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rsid w:val="00A77467"/>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rsid w:val="00A77467"/>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rsid w:val="00A77467"/>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rsid w:val="00A77467"/>
    <w:pPr>
      <w:spacing w:after="0"/>
      <w:outlineLvl w:val="8"/>
    </w:pPr>
    <w:rPr>
      <w:b/>
      <w:caps/>
      <w:color w:val="A5AB81" w:themeColor="accent3"/>
      <w:spacing w:val="4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A77467"/>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Quote">
    <w:name w:val="Quote"/>
    <w:basedOn w:val="Normal"/>
    <w:link w:val="QuoteChar"/>
    <w:uiPriority w:val="29"/>
    <w:qFormat/>
    <w:rsid w:val="00A77467"/>
    <w:rPr>
      <w:i/>
      <w:smallCaps/>
      <w:color w:val="775F55" w:themeColor="text2"/>
      <w:spacing w:val="6"/>
    </w:rPr>
  </w:style>
  <w:style w:type="character" w:customStyle="1" w:styleId="QuoteChar">
    <w:name w:val="Quote Char"/>
    <w:basedOn w:val="DefaultParagraphFont"/>
    <w:link w:val="Quote"/>
    <w:uiPriority w:val="29"/>
    <w:rsid w:val="00A77467"/>
    <w:rPr>
      <w:rFonts w:cs="Times New Roman"/>
      <w:i/>
      <w:smallCaps/>
      <w:color w:val="775F55" w:themeColor="text2"/>
      <w:spacing w:val="6"/>
      <w:sz w:val="23"/>
      <w:szCs w:val="20"/>
      <w:lang w:eastAsia="ja-JP"/>
    </w:rPr>
  </w:style>
  <w:style w:type="paragraph" w:customStyle="1" w:styleId="Section">
    <w:name w:val="Section"/>
    <w:basedOn w:val="Normal"/>
    <w:uiPriority w:val="2"/>
    <w:qFormat/>
    <w:rsid w:val="00A77467"/>
    <w:pPr>
      <w:spacing w:before="480" w:after="40" w:line="240" w:lineRule="auto"/>
    </w:pPr>
    <w:rPr>
      <w:b/>
      <w:caps/>
      <w:color w:val="DD8047" w:themeColor="accent2"/>
      <w:spacing w:val="60"/>
      <w:sz w:val="24"/>
    </w:rPr>
  </w:style>
  <w:style w:type="paragraph" w:customStyle="1" w:styleId="Subsection">
    <w:name w:val="Subsection"/>
    <w:basedOn w:val="Normal"/>
    <w:uiPriority w:val="3"/>
    <w:qFormat/>
    <w:rsid w:val="00A77467"/>
    <w:pPr>
      <w:spacing w:after="40"/>
    </w:pPr>
    <w:rPr>
      <w:b/>
      <w:color w:val="94B6D2" w:themeColor="accent1"/>
      <w:spacing w:val="30"/>
      <w:sz w:val="24"/>
    </w:rPr>
  </w:style>
  <w:style w:type="paragraph" w:styleId="ListBullet">
    <w:name w:val="List Bullet"/>
    <w:basedOn w:val="Normal"/>
    <w:uiPriority w:val="36"/>
    <w:unhideWhenUsed/>
    <w:qFormat/>
    <w:rsid w:val="00A77467"/>
    <w:pPr>
      <w:numPr>
        <w:numId w:val="21"/>
      </w:numPr>
    </w:pPr>
    <w:rPr>
      <w:sz w:val="24"/>
    </w:rPr>
  </w:style>
  <w:style w:type="character" w:styleId="PlaceholderText">
    <w:name w:val="Placeholder Text"/>
    <w:basedOn w:val="DefaultParagraphFont"/>
    <w:uiPriority w:val="99"/>
    <w:unhideWhenUsed/>
    <w:rsid w:val="00A77467"/>
    <w:rPr>
      <w:color w:val="808080"/>
    </w:rPr>
  </w:style>
  <w:style w:type="paragraph" w:styleId="BalloonText">
    <w:name w:val="Balloon Text"/>
    <w:basedOn w:val="Normal"/>
    <w:link w:val="BalloonTextChar"/>
    <w:uiPriority w:val="99"/>
    <w:semiHidden/>
    <w:unhideWhenUsed/>
    <w:rsid w:val="00A77467"/>
    <w:rPr>
      <w:rFonts w:ascii="Tahoma" w:hAnsi="Tahoma" w:cs="Tahoma"/>
      <w:sz w:val="16"/>
      <w:szCs w:val="16"/>
    </w:rPr>
  </w:style>
  <w:style w:type="character" w:customStyle="1" w:styleId="BalloonTextChar">
    <w:name w:val="Balloon Text Char"/>
    <w:basedOn w:val="DefaultParagraphFont"/>
    <w:link w:val="BalloonText"/>
    <w:uiPriority w:val="99"/>
    <w:semiHidden/>
    <w:rsid w:val="00A77467"/>
    <w:rPr>
      <w:rFonts w:ascii="Tahoma" w:hAnsi="Tahoma" w:cs="Tahoma"/>
      <w:sz w:val="16"/>
      <w:szCs w:val="16"/>
      <w:lang w:eastAsia="ja-JP"/>
    </w:rPr>
  </w:style>
  <w:style w:type="paragraph" w:styleId="BlockText">
    <w:name w:val="Block Text"/>
    <w:aliases w:val="Block Quote"/>
    <w:uiPriority w:val="40"/>
    <w:rsid w:val="00A77467"/>
    <w:pPr>
      <w:pBdr>
        <w:top w:val="single" w:sz="2" w:space="10" w:color="BED3E4" w:themeColor="accent1" w:themeTint="99"/>
        <w:bottom w:val="single" w:sz="24" w:space="10" w:color="BED3E4"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sid w:val="00A77467"/>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sid w:val="00A77467"/>
    <w:rPr>
      <w:b/>
      <w:bCs/>
      <w:caps/>
      <w:sz w:val="16"/>
      <w:szCs w:val="18"/>
    </w:rPr>
  </w:style>
  <w:style w:type="character" w:styleId="Emphasis">
    <w:name w:val="Emphasis"/>
    <w:uiPriority w:val="20"/>
    <w:qFormat/>
    <w:rsid w:val="00A77467"/>
    <w:rPr>
      <w:rFonts w:asciiTheme="minorHAnsi" w:hAnsiTheme="minorHAnsi"/>
      <w:b/>
      <w:i/>
      <w:color w:val="775F55" w:themeColor="text2"/>
      <w:spacing w:val="10"/>
      <w:sz w:val="23"/>
    </w:rPr>
  </w:style>
  <w:style w:type="paragraph" w:styleId="Footer">
    <w:name w:val="footer"/>
    <w:basedOn w:val="Normal"/>
    <w:link w:val="FooterChar"/>
    <w:uiPriority w:val="99"/>
    <w:unhideWhenUsed/>
    <w:rsid w:val="00A77467"/>
    <w:pPr>
      <w:tabs>
        <w:tab w:val="center" w:pos="4320"/>
        <w:tab w:val="right" w:pos="8640"/>
      </w:tabs>
    </w:pPr>
  </w:style>
  <w:style w:type="character" w:customStyle="1" w:styleId="FooterChar">
    <w:name w:val="Footer Char"/>
    <w:basedOn w:val="DefaultParagraphFont"/>
    <w:link w:val="Footer"/>
    <w:uiPriority w:val="99"/>
    <w:rsid w:val="00A77467"/>
    <w:rPr>
      <w:rFonts w:cs="Times New Roman"/>
      <w:sz w:val="23"/>
      <w:szCs w:val="20"/>
      <w:lang w:eastAsia="ja-JP"/>
    </w:rPr>
  </w:style>
  <w:style w:type="paragraph" w:styleId="Header">
    <w:name w:val="header"/>
    <w:basedOn w:val="Normal"/>
    <w:link w:val="HeaderChar"/>
    <w:uiPriority w:val="99"/>
    <w:unhideWhenUsed/>
    <w:rsid w:val="00A77467"/>
    <w:pPr>
      <w:tabs>
        <w:tab w:val="center" w:pos="4320"/>
        <w:tab w:val="right" w:pos="8640"/>
      </w:tabs>
    </w:pPr>
  </w:style>
  <w:style w:type="character" w:customStyle="1" w:styleId="HeaderChar">
    <w:name w:val="Header Char"/>
    <w:basedOn w:val="DefaultParagraphFont"/>
    <w:link w:val="Header"/>
    <w:uiPriority w:val="99"/>
    <w:rsid w:val="00A77467"/>
    <w:rPr>
      <w:rFonts w:cs="Times New Roman"/>
      <w:sz w:val="23"/>
      <w:szCs w:val="20"/>
      <w:lang w:eastAsia="ja-JP"/>
    </w:rPr>
  </w:style>
  <w:style w:type="character" w:customStyle="1" w:styleId="Heading1Char">
    <w:name w:val="Heading 1 Char"/>
    <w:basedOn w:val="DefaultParagraphFont"/>
    <w:link w:val="Heading1"/>
    <w:uiPriority w:val="9"/>
    <w:semiHidden/>
    <w:rsid w:val="00A77467"/>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semiHidden/>
    <w:rsid w:val="00A77467"/>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semiHidden/>
    <w:rsid w:val="00A77467"/>
    <w:rPr>
      <w:rFonts w:cs="Times New Roman"/>
      <w:b/>
      <w:color w:val="000000" w:themeColor="text1"/>
      <w:spacing w:val="10"/>
      <w:sz w:val="23"/>
      <w:szCs w:val="24"/>
      <w:lang w:eastAsia="ja-JP"/>
    </w:rPr>
  </w:style>
  <w:style w:type="character" w:customStyle="1" w:styleId="Heading4Char">
    <w:name w:val="Heading 4 Char"/>
    <w:basedOn w:val="DefaultParagraphFont"/>
    <w:link w:val="Heading4"/>
    <w:uiPriority w:val="9"/>
    <w:semiHidden/>
    <w:rsid w:val="00A77467"/>
    <w:rPr>
      <w:rFonts w:cs="Times New Roman"/>
      <w:caps/>
      <w:spacing w:val="14"/>
      <w:lang w:eastAsia="ja-JP"/>
    </w:rPr>
  </w:style>
  <w:style w:type="character" w:customStyle="1" w:styleId="Heading5Char">
    <w:name w:val="Heading 5 Char"/>
    <w:basedOn w:val="DefaultParagraphFont"/>
    <w:link w:val="Heading5"/>
    <w:uiPriority w:val="9"/>
    <w:semiHidden/>
    <w:rsid w:val="00A77467"/>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sid w:val="00A77467"/>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sid w:val="00A77467"/>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sid w:val="00A77467"/>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sid w:val="00A77467"/>
    <w:rPr>
      <w:rFonts w:cs="Times New Roman"/>
      <w:b/>
      <w:caps/>
      <w:color w:val="A5AB81" w:themeColor="accent3"/>
      <w:spacing w:val="40"/>
      <w:sz w:val="20"/>
      <w:szCs w:val="20"/>
      <w:lang w:eastAsia="ja-JP"/>
    </w:rPr>
  </w:style>
  <w:style w:type="character" w:styleId="Hyperlink">
    <w:name w:val="Hyperlink"/>
    <w:basedOn w:val="DefaultParagraphFont"/>
    <w:uiPriority w:val="99"/>
    <w:semiHidden/>
    <w:unhideWhenUsed/>
    <w:rsid w:val="00A77467"/>
    <w:rPr>
      <w:color w:val="F7B615" w:themeColor="hyperlink"/>
      <w:u w:val="single"/>
    </w:rPr>
  </w:style>
  <w:style w:type="character" w:styleId="IntenseEmphasis">
    <w:name w:val="Intense Emphasis"/>
    <w:basedOn w:val="DefaultParagraphFont"/>
    <w:uiPriority w:val="21"/>
    <w:qFormat/>
    <w:rsid w:val="00A77467"/>
    <w:rPr>
      <w:rFonts w:asciiTheme="minorHAnsi" w:hAnsiTheme="minorHAnsi"/>
      <w:b/>
      <w:dstrike w:val="0"/>
      <w:color w:val="DD8047" w:themeColor="accent2"/>
      <w:spacing w:val="10"/>
      <w:w w:val="100"/>
      <w:kern w:val="0"/>
      <w:position w:val="0"/>
      <w:sz w:val="23"/>
      <w:vertAlign w:val="baseline"/>
    </w:rPr>
  </w:style>
  <w:style w:type="paragraph" w:styleId="IntenseQuote">
    <w:name w:val="Intense Quote"/>
    <w:basedOn w:val="Normal"/>
    <w:link w:val="IntenseQuoteChar"/>
    <w:uiPriority w:val="30"/>
    <w:qFormat/>
    <w:rsid w:val="00A77467"/>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sid w:val="00A77467"/>
    <w:rPr>
      <w:rFonts w:cs="Times New Roman"/>
      <w:b/>
      <w:color w:val="DD8047" w:themeColor="accent2"/>
      <w:sz w:val="23"/>
      <w:szCs w:val="20"/>
      <w:shd w:val="clear" w:color="auto" w:fill="FFFFFF" w:themeFill="background1"/>
      <w:lang w:eastAsia="ja-JP"/>
    </w:rPr>
  </w:style>
  <w:style w:type="character" w:styleId="IntenseReference">
    <w:name w:val="Intense Reference"/>
    <w:basedOn w:val="DefaultParagraphFont"/>
    <w:uiPriority w:val="32"/>
    <w:qFormat/>
    <w:rsid w:val="00A77467"/>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unhideWhenUsed/>
    <w:rsid w:val="00A77467"/>
    <w:pPr>
      <w:ind w:left="360" w:hanging="360"/>
    </w:pPr>
  </w:style>
  <w:style w:type="paragraph" w:styleId="List2">
    <w:name w:val="List 2"/>
    <w:basedOn w:val="Normal"/>
    <w:uiPriority w:val="99"/>
    <w:unhideWhenUsed/>
    <w:rsid w:val="00A77467"/>
    <w:pPr>
      <w:ind w:left="720" w:hanging="360"/>
    </w:pPr>
  </w:style>
  <w:style w:type="paragraph" w:styleId="ListBullet2">
    <w:name w:val="List Bullet 2"/>
    <w:basedOn w:val="Normal"/>
    <w:uiPriority w:val="36"/>
    <w:unhideWhenUsed/>
    <w:qFormat/>
    <w:rsid w:val="00A77467"/>
    <w:pPr>
      <w:numPr>
        <w:numId w:val="22"/>
      </w:numPr>
    </w:pPr>
    <w:rPr>
      <w:color w:val="94B6D2" w:themeColor="accent1"/>
    </w:rPr>
  </w:style>
  <w:style w:type="paragraph" w:styleId="ListBullet3">
    <w:name w:val="List Bullet 3"/>
    <w:basedOn w:val="Normal"/>
    <w:uiPriority w:val="36"/>
    <w:unhideWhenUsed/>
    <w:qFormat/>
    <w:rsid w:val="00A77467"/>
    <w:pPr>
      <w:numPr>
        <w:numId w:val="23"/>
      </w:numPr>
    </w:pPr>
    <w:rPr>
      <w:color w:val="DD8047" w:themeColor="accent2"/>
    </w:rPr>
  </w:style>
  <w:style w:type="paragraph" w:styleId="ListBullet4">
    <w:name w:val="List Bullet 4"/>
    <w:basedOn w:val="Normal"/>
    <w:uiPriority w:val="36"/>
    <w:unhideWhenUsed/>
    <w:qFormat/>
    <w:rsid w:val="00A77467"/>
    <w:pPr>
      <w:numPr>
        <w:numId w:val="24"/>
      </w:numPr>
    </w:pPr>
    <w:rPr>
      <w:caps/>
      <w:spacing w:val="4"/>
    </w:rPr>
  </w:style>
  <w:style w:type="paragraph" w:styleId="ListBullet5">
    <w:name w:val="List Bullet 5"/>
    <w:basedOn w:val="Normal"/>
    <w:uiPriority w:val="36"/>
    <w:unhideWhenUsed/>
    <w:qFormat/>
    <w:rsid w:val="00A77467"/>
    <w:pPr>
      <w:numPr>
        <w:numId w:val="25"/>
      </w:numPr>
    </w:pPr>
  </w:style>
  <w:style w:type="paragraph" w:styleId="ListParagraph">
    <w:name w:val="List Paragraph"/>
    <w:basedOn w:val="Normal"/>
    <w:uiPriority w:val="34"/>
    <w:unhideWhenUsed/>
    <w:qFormat/>
    <w:rsid w:val="00A77467"/>
    <w:pPr>
      <w:ind w:left="720"/>
      <w:contextualSpacing/>
    </w:pPr>
  </w:style>
  <w:style w:type="numbering" w:customStyle="1" w:styleId="MedianListStyle">
    <w:name w:val="Median List Style"/>
    <w:uiPriority w:val="99"/>
    <w:rsid w:val="00A77467"/>
    <w:pPr>
      <w:numPr>
        <w:numId w:val="11"/>
      </w:numPr>
    </w:pPr>
  </w:style>
  <w:style w:type="paragraph" w:styleId="NoSpacing">
    <w:name w:val="No Spacing"/>
    <w:basedOn w:val="Normal"/>
    <w:uiPriority w:val="99"/>
    <w:qFormat/>
    <w:rsid w:val="00A77467"/>
    <w:pPr>
      <w:spacing w:after="0" w:line="240" w:lineRule="auto"/>
    </w:pPr>
  </w:style>
  <w:style w:type="paragraph" w:styleId="NormalIndent">
    <w:name w:val="Normal Indent"/>
    <w:basedOn w:val="Normal"/>
    <w:uiPriority w:val="99"/>
    <w:unhideWhenUsed/>
    <w:rsid w:val="00A77467"/>
    <w:pPr>
      <w:numPr>
        <w:numId w:val="27"/>
      </w:numPr>
      <w:spacing w:line="300" w:lineRule="auto"/>
      <w:contextualSpacing/>
    </w:pPr>
  </w:style>
  <w:style w:type="paragraph" w:customStyle="1" w:styleId="PersonalName">
    <w:name w:val="Personal Name"/>
    <w:basedOn w:val="Normal"/>
    <w:uiPriority w:val="1"/>
    <w:qFormat/>
    <w:rsid w:val="00A77467"/>
    <w:pPr>
      <w:spacing w:after="0"/>
    </w:pPr>
    <w:rPr>
      <w:color w:val="FFFFFF" w:themeColor="background1"/>
      <w:sz w:val="40"/>
    </w:rPr>
  </w:style>
  <w:style w:type="paragraph" w:customStyle="1" w:styleId="SendersAddress">
    <w:name w:val="Sender's Address"/>
    <w:basedOn w:val="NoSpacing"/>
    <w:uiPriority w:val="4"/>
    <w:qFormat/>
    <w:rsid w:val="00A77467"/>
    <w:pPr>
      <w:spacing w:before="240"/>
      <w:contextualSpacing/>
    </w:pPr>
    <w:rPr>
      <w:color w:val="775F55" w:themeColor="text2"/>
    </w:rPr>
  </w:style>
  <w:style w:type="character" w:styleId="Strong">
    <w:name w:val="Strong"/>
    <w:uiPriority w:val="22"/>
    <w:qFormat/>
    <w:rsid w:val="00A77467"/>
    <w:rPr>
      <w:rFonts w:asciiTheme="minorHAnsi" w:hAnsiTheme="minorHAnsi"/>
      <w:b/>
      <w:color w:val="DD8047" w:themeColor="accent2"/>
    </w:rPr>
  </w:style>
  <w:style w:type="paragraph" w:styleId="Subtitle">
    <w:name w:val="Subtitle"/>
    <w:basedOn w:val="Normal"/>
    <w:link w:val="SubtitleChar"/>
    <w:uiPriority w:val="11"/>
    <w:rsid w:val="00A77467"/>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sid w:val="00A77467"/>
    <w:rPr>
      <w:rFonts w:asciiTheme="majorHAnsi" w:hAnsiTheme="majorHAnsi" w:cs="Times New Roman"/>
      <w:b/>
      <w:caps/>
      <w:color w:val="DD8047" w:themeColor="accent2"/>
      <w:spacing w:val="50"/>
      <w:sz w:val="24"/>
      <w:lang w:eastAsia="ja-JP"/>
    </w:rPr>
  </w:style>
  <w:style w:type="character" w:styleId="SubtleEmphasis">
    <w:name w:val="Subtle Emphasis"/>
    <w:basedOn w:val="DefaultParagraphFont"/>
    <w:uiPriority w:val="19"/>
    <w:qFormat/>
    <w:rsid w:val="00A77467"/>
    <w:rPr>
      <w:rFonts w:asciiTheme="minorHAnsi" w:hAnsiTheme="minorHAnsi"/>
      <w:i/>
      <w:sz w:val="23"/>
    </w:rPr>
  </w:style>
  <w:style w:type="character" w:styleId="SubtleReference">
    <w:name w:val="Subtle Reference"/>
    <w:basedOn w:val="DefaultParagraphFont"/>
    <w:uiPriority w:val="31"/>
    <w:qFormat/>
    <w:rsid w:val="00A77467"/>
    <w:rPr>
      <w:rFonts w:asciiTheme="minorHAnsi" w:hAnsiTheme="minorHAnsi"/>
      <w:b/>
      <w:i/>
      <w:color w:val="775F55" w:themeColor="text2"/>
      <w:sz w:val="23"/>
    </w:rPr>
  </w:style>
  <w:style w:type="paragraph" w:styleId="TableofAuthorities">
    <w:name w:val="table of authorities"/>
    <w:basedOn w:val="Normal"/>
    <w:next w:val="Normal"/>
    <w:uiPriority w:val="99"/>
    <w:semiHidden/>
    <w:unhideWhenUsed/>
    <w:rsid w:val="00A77467"/>
    <w:pPr>
      <w:ind w:left="220" w:hanging="220"/>
    </w:pPr>
  </w:style>
  <w:style w:type="paragraph" w:styleId="Title">
    <w:name w:val="Title"/>
    <w:basedOn w:val="Normal"/>
    <w:link w:val="TitleChar"/>
    <w:uiPriority w:val="10"/>
    <w:rsid w:val="00A77467"/>
    <w:pPr>
      <w:spacing w:after="0" w:line="240" w:lineRule="auto"/>
    </w:pPr>
    <w:rPr>
      <w:color w:val="775F55" w:themeColor="text2"/>
      <w:sz w:val="72"/>
      <w:szCs w:val="48"/>
    </w:rPr>
  </w:style>
  <w:style w:type="character" w:customStyle="1" w:styleId="TitleChar">
    <w:name w:val="Title Char"/>
    <w:basedOn w:val="DefaultParagraphFont"/>
    <w:link w:val="Title"/>
    <w:uiPriority w:val="10"/>
    <w:rsid w:val="00A77467"/>
    <w:rPr>
      <w:rFonts w:cs="Times New Roman"/>
      <w:color w:val="775F55" w:themeColor="text2"/>
      <w:sz w:val="72"/>
      <w:szCs w:val="48"/>
      <w:lang w:eastAsia="ja-JP"/>
    </w:rPr>
  </w:style>
  <w:style w:type="paragraph" w:styleId="TOC1">
    <w:name w:val="toc 1"/>
    <w:basedOn w:val="Normal"/>
    <w:next w:val="Normal"/>
    <w:autoRedefine/>
    <w:uiPriority w:val="99"/>
    <w:semiHidden/>
    <w:unhideWhenUsed/>
    <w:qFormat/>
    <w:rsid w:val="00A77467"/>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qFormat/>
    <w:rsid w:val="00A77467"/>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rsid w:val="00A77467"/>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rsid w:val="00A77467"/>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rsid w:val="00A77467"/>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rsid w:val="00A77467"/>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rsid w:val="00A77467"/>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rsid w:val="00A77467"/>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rsid w:val="00A77467"/>
    <w:pPr>
      <w:tabs>
        <w:tab w:val="right" w:leader="dot" w:pos="8630"/>
      </w:tabs>
      <w:spacing w:after="40" w:line="240" w:lineRule="auto"/>
      <w:ind w:left="1152"/>
    </w:pPr>
    <w:rPr>
      <w:noProof/>
    </w:rPr>
  </w:style>
  <w:style w:type="paragraph" w:styleId="Date">
    <w:name w:val="Date"/>
    <w:basedOn w:val="NoSpacing"/>
    <w:next w:val="Normal"/>
    <w:link w:val="DateChar"/>
    <w:uiPriority w:val="99"/>
    <w:unhideWhenUsed/>
    <w:rsid w:val="00A77467"/>
    <w:pPr>
      <w:framePr w:wrap="around" w:hAnchor="page" w:xAlign="center" w:yAlign="top"/>
      <w:contextualSpacing/>
      <w:suppressOverlap/>
      <w:jc w:val="center"/>
    </w:pPr>
    <w:rPr>
      <w:b/>
      <w:color w:val="FFFFFF" w:themeColor="background1"/>
    </w:rPr>
  </w:style>
  <w:style w:type="character" w:customStyle="1" w:styleId="DateChar">
    <w:name w:val="Date Char"/>
    <w:basedOn w:val="DefaultParagraphFont"/>
    <w:link w:val="Date"/>
    <w:uiPriority w:val="99"/>
    <w:rsid w:val="00A77467"/>
    <w:rPr>
      <w:rFonts w:cs="Times New Roman"/>
      <w:b/>
      <w:color w:val="FFFFFF" w:themeColor="background1"/>
      <w:sz w:val="23"/>
      <w:szCs w:val="20"/>
      <w:lang w:eastAsia="ja-JP"/>
    </w:rPr>
  </w:style>
  <w:style w:type="paragraph" w:customStyle="1" w:styleId="FooterEven">
    <w:name w:val="Footer Even"/>
    <w:basedOn w:val="Normal"/>
    <w:unhideWhenUsed/>
    <w:qFormat/>
    <w:rsid w:val="00A77467"/>
    <w:pPr>
      <w:pBdr>
        <w:top w:val="single" w:sz="4" w:space="1" w:color="94B6D2" w:themeColor="accent1"/>
      </w:pBdr>
    </w:pPr>
    <w:rPr>
      <w:color w:val="775F55" w:themeColor="text2"/>
      <w:sz w:val="20"/>
    </w:rPr>
  </w:style>
  <w:style w:type="paragraph" w:customStyle="1" w:styleId="FooterOdd">
    <w:name w:val="Footer Odd"/>
    <w:basedOn w:val="Normal"/>
    <w:unhideWhenUsed/>
    <w:qFormat/>
    <w:rsid w:val="00A77467"/>
    <w:pPr>
      <w:pBdr>
        <w:top w:val="single" w:sz="4" w:space="1" w:color="94B6D2" w:themeColor="accent1"/>
      </w:pBdr>
      <w:jc w:val="right"/>
    </w:pPr>
    <w:rPr>
      <w:color w:val="775F55" w:themeColor="text2"/>
      <w:sz w:val="20"/>
    </w:rPr>
  </w:style>
  <w:style w:type="paragraph" w:customStyle="1" w:styleId="HeaderEven">
    <w:name w:val="Header Even"/>
    <w:basedOn w:val="NoSpacing"/>
    <w:unhideWhenUsed/>
    <w:qFormat/>
    <w:rsid w:val="00A77467"/>
    <w:pPr>
      <w:pBdr>
        <w:bottom w:val="single" w:sz="4" w:space="1" w:color="94B6D2" w:themeColor="accent1"/>
      </w:pBdr>
    </w:pPr>
    <w:rPr>
      <w:b/>
      <w:color w:val="775F55" w:themeColor="text2"/>
      <w:sz w:val="20"/>
    </w:rPr>
  </w:style>
  <w:style w:type="paragraph" w:customStyle="1" w:styleId="HeaderOdd">
    <w:name w:val="Header Odd"/>
    <w:basedOn w:val="NoSpacing"/>
    <w:unhideWhenUsed/>
    <w:qFormat/>
    <w:rsid w:val="00A77467"/>
    <w:pPr>
      <w:pBdr>
        <w:bottom w:val="single" w:sz="4" w:space="1" w:color="94B6D2" w:themeColor="accent1"/>
      </w:pBdr>
      <w:jc w:val="right"/>
    </w:pPr>
    <w:rPr>
      <w:b/>
      <w:color w:val="775F55" w:themeColor="text2"/>
      <w:sz w:val="20"/>
    </w:rPr>
  </w:style>
  <w:style w:type="paragraph" w:customStyle="1" w:styleId="SenderAddress">
    <w:name w:val="Sender Address"/>
    <w:basedOn w:val="NoSpacing"/>
    <w:uiPriority w:val="2"/>
    <w:unhideWhenUsed/>
    <w:qFormat/>
    <w:rsid w:val="00A77467"/>
    <w:pPr>
      <w:spacing w:after="200"/>
    </w:pPr>
    <w:rPr>
      <w:color w:val="775F55" w:themeColor="text2"/>
    </w:rPr>
  </w:style>
  <w:style w:type="paragraph" w:customStyle="1" w:styleId="CompanyName">
    <w:name w:val="Company Name"/>
    <w:basedOn w:val="Normal"/>
    <w:qFormat/>
    <w:rsid w:val="00A77467"/>
    <w:pPr>
      <w:spacing w:after="0"/>
    </w:pPr>
    <w:rPr>
      <w:b/>
      <w:color w:val="775F55" w:themeColor="text2"/>
      <w:sz w:val="36"/>
      <w:szCs w:val="36"/>
    </w:rPr>
  </w:style>
  <w:style w:type="paragraph" w:styleId="Salutation">
    <w:name w:val="Salutation"/>
    <w:basedOn w:val="Normal"/>
    <w:next w:val="Normal"/>
    <w:link w:val="SalutationChar"/>
    <w:uiPriority w:val="4"/>
    <w:unhideWhenUsed/>
    <w:qFormat/>
    <w:rsid w:val="00A77467"/>
    <w:pPr>
      <w:spacing w:before="400" w:after="320" w:line="240" w:lineRule="auto"/>
    </w:pPr>
    <w:rPr>
      <w:b/>
    </w:rPr>
  </w:style>
  <w:style w:type="character" w:customStyle="1" w:styleId="SalutationChar">
    <w:name w:val="Salutation Char"/>
    <w:basedOn w:val="DefaultParagraphFont"/>
    <w:link w:val="Salutation"/>
    <w:uiPriority w:val="4"/>
    <w:rsid w:val="00A77467"/>
    <w:rPr>
      <w:rFonts w:cs="Times New Roman"/>
      <w:b/>
      <w:sz w:val="23"/>
      <w:szCs w:val="20"/>
      <w:lang w:eastAsia="ja-JP"/>
    </w:rPr>
  </w:style>
  <w:style w:type="paragraph" w:customStyle="1" w:styleId="RecipientAddress">
    <w:name w:val="Recipient Address"/>
    <w:basedOn w:val="NoSpacing"/>
    <w:uiPriority w:val="3"/>
    <w:qFormat/>
    <w:rsid w:val="00A77467"/>
    <w:pPr>
      <w:spacing w:before="240"/>
      <w:contextualSpacing/>
    </w:pPr>
    <w:rPr>
      <w:color w:val="775F55" w:themeColor="text2"/>
    </w:rPr>
  </w:style>
  <w:style w:type="paragraph" w:styleId="Closing">
    <w:name w:val="Closing"/>
    <w:basedOn w:val="Normal"/>
    <w:link w:val="ClosingChar"/>
    <w:uiPriority w:val="5"/>
    <w:unhideWhenUsed/>
    <w:qFormat/>
    <w:rsid w:val="00A77467"/>
    <w:pPr>
      <w:spacing w:before="960" w:after="960"/>
      <w:contextualSpacing/>
    </w:pPr>
  </w:style>
  <w:style w:type="character" w:customStyle="1" w:styleId="ClosingChar">
    <w:name w:val="Closing Char"/>
    <w:basedOn w:val="DefaultParagraphFont"/>
    <w:link w:val="Closing"/>
    <w:uiPriority w:val="5"/>
    <w:rsid w:val="00A77467"/>
    <w:rPr>
      <w:rFonts w:cs="Times New Roman"/>
      <w:sz w:val="23"/>
      <w:szCs w:val="20"/>
      <w:lang w:eastAsia="ja-JP"/>
    </w:rPr>
  </w:style>
  <w:style w:type="paragraph" w:styleId="Signature">
    <w:name w:val="Signature"/>
    <w:basedOn w:val="Normal"/>
    <w:link w:val="SignatureChar"/>
    <w:uiPriority w:val="99"/>
    <w:unhideWhenUsed/>
    <w:rsid w:val="00A77467"/>
    <w:rPr>
      <w:b/>
    </w:rPr>
  </w:style>
  <w:style w:type="character" w:customStyle="1" w:styleId="SignatureChar">
    <w:name w:val="Signature Char"/>
    <w:basedOn w:val="DefaultParagraphFont"/>
    <w:link w:val="Signature"/>
    <w:uiPriority w:val="99"/>
    <w:rsid w:val="00A77467"/>
    <w:rPr>
      <w:rFonts w:cs="Times New Roman"/>
      <w:b/>
      <w:sz w:val="23"/>
      <w:szCs w:val="20"/>
      <w:lang w:eastAsia="ja-JP"/>
    </w:rPr>
  </w:style>
  <w:style w:type="paragraph" w:customStyle="1" w:styleId="Category">
    <w:name w:val="Category"/>
    <w:basedOn w:val="Normal"/>
    <w:link w:val="CategoryChar"/>
    <w:qFormat/>
    <w:rsid w:val="00A77467"/>
    <w:pPr>
      <w:spacing w:after="0"/>
    </w:pPr>
    <w:rPr>
      <w:b/>
      <w:sz w:val="24"/>
      <w:szCs w:val="24"/>
    </w:rPr>
  </w:style>
  <w:style w:type="character" w:customStyle="1" w:styleId="CategoryChar">
    <w:name w:val="Category Char"/>
    <w:basedOn w:val="DefaultParagraphFont"/>
    <w:link w:val="Category"/>
    <w:rsid w:val="00A77467"/>
    <w:rPr>
      <w:rFonts w:cs="Times New Roman"/>
      <w:b/>
      <w:sz w:val="24"/>
      <w:szCs w:val="24"/>
      <w:lang w:eastAsia="ja-JP"/>
    </w:rPr>
  </w:style>
  <w:style w:type="table" w:styleId="TableGridLight">
    <w:name w:val="Grid Table Light"/>
    <w:basedOn w:val="TableNormal"/>
    <w:uiPriority w:val="40"/>
    <w:rsid w:val="0006386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8582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8582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8582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unhideWhenUsed/>
    <w:rsid w:val="00B85829"/>
    <w:pPr>
      <w:spacing w:before="100" w:beforeAutospacing="1" w:after="100" w:afterAutospacing="1" w:line="240" w:lineRule="auto"/>
    </w:pPr>
    <w:rPr>
      <w:rFonts w:ascii="Times New Roman" w:eastAsia="Times New Roman" w:hAnsi="Times New Roman"/>
      <w:sz w:val="24"/>
      <w:szCs w:val="24"/>
      <w:lang w:val="en-C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567668">
      <w:bodyDiv w:val="1"/>
      <w:marLeft w:val="0"/>
      <w:marRight w:val="0"/>
      <w:marTop w:val="0"/>
      <w:marBottom w:val="0"/>
      <w:divBdr>
        <w:top w:val="none" w:sz="0" w:space="0" w:color="auto"/>
        <w:left w:val="none" w:sz="0" w:space="0" w:color="auto"/>
        <w:bottom w:val="none" w:sz="0" w:space="0" w:color="auto"/>
        <w:right w:val="none" w:sz="0" w:space="0" w:color="auto"/>
      </w:divBdr>
    </w:div>
    <w:div w:id="939096192">
      <w:bodyDiv w:val="1"/>
      <w:marLeft w:val="0"/>
      <w:marRight w:val="0"/>
      <w:marTop w:val="0"/>
      <w:marBottom w:val="0"/>
      <w:divBdr>
        <w:top w:val="none" w:sz="0" w:space="0" w:color="auto"/>
        <w:left w:val="none" w:sz="0" w:space="0" w:color="auto"/>
        <w:bottom w:val="none" w:sz="0" w:space="0" w:color="auto"/>
        <w:right w:val="none" w:sz="0" w:space="0" w:color="auto"/>
      </w:divBdr>
    </w:div>
    <w:div w:id="946080352">
      <w:bodyDiv w:val="1"/>
      <w:marLeft w:val="0"/>
      <w:marRight w:val="0"/>
      <w:marTop w:val="0"/>
      <w:marBottom w:val="0"/>
      <w:divBdr>
        <w:top w:val="none" w:sz="0" w:space="0" w:color="auto"/>
        <w:left w:val="none" w:sz="0" w:space="0" w:color="auto"/>
        <w:bottom w:val="none" w:sz="0" w:space="0" w:color="auto"/>
        <w:right w:val="none" w:sz="0" w:space="0" w:color="auto"/>
      </w:divBdr>
    </w:div>
    <w:div w:id="1052727273">
      <w:bodyDiv w:val="1"/>
      <w:marLeft w:val="0"/>
      <w:marRight w:val="0"/>
      <w:marTop w:val="0"/>
      <w:marBottom w:val="0"/>
      <w:divBdr>
        <w:top w:val="none" w:sz="0" w:space="0" w:color="auto"/>
        <w:left w:val="none" w:sz="0" w:space="0" w:color="auto"/>
        <w:bottom w:val="none" w:sz="0" w:space="0" w:color="auto"/>
        <w:right w:val="none" w:sz="0" w:space="0" w:color="auto"/>
      </w:divBdr>
    </w:div>
    <w:div w:id="142102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605A67460584A2B94044A3EEB7ED1D9"/>
        <w:category>
          <w:name w:val="General"/>
          <w:gallery w:val="placeholder"/>
        </w:category>
        <w:types>
          <w:type w:val="bbPlcHdr"/>
        </w:types>
        <w:behaviors>
          <w:behavior w:val="content"/>
        </w:behaviors>
        <w:guid w:val="{C0B22E40-B8D5-4E47-B6E8-291E9050174D}"/>
      </w:docPartPr>
      <w:docPartBody>
        <w:p w:rsidR="00463EBC" w:rsidRDefault="00A72774">
          <w:pPr>
            <w:pStyle w:val="E605A67460584A2B94044A3EEB7ED1D9"/>
          </w:pPr>
          <w:r>
            <w:t>[Type the school name]</w:t>
          </w:r>
        </w:p>
      </w:docPartBody>
    </w:docPart>
    <w:docPart>
      <w:docPartPr>
        <w:name w:val="7E07CE2F94F64CB2996F15E4F3C85695"/>
        <w:category>
          <w:name w:val="General"/>
          <w:gallery w:val="placeholder"/>
        </w:category>
        <w:types>
          <w:type w:val="bbPlcHdr"/>
        </w:types>
        <w:behaviors>
          <w:behavior w:val="content"/>
        </w:behaviors>
        <w:guid w:val="{24F92ED1-2E00-4D79-93A1-29DAF8E7DF80}"/>
      </w:docPartPr>
      <w:docPartBody>
        <w:p w:rsidR="00463EBC" w:rsidRDefault="00A72774">
          <w:pPr>
            <w:pStyle w:val="7E07CE2F94F64CB2996F15E4F3C85695"/>
          </w:pPr>
          <w:r>
            <w:t>[Type the completion date]</w:t>
          </w:r>
        </w:p>
      </w:docPartBody>
    </w:docPart>
    <w:docPart>
      <w:docPartPr>
        <w:name w:val="D99E028D19FA4C34AC5A6133B506F61F"/>
        <w:category>
          <w:name w:val="General"/>
          <w:gallery w:val="placeholder"/>
        </w:category>
        <w:types>
          <w:type w:val="bbPlcHdr"/>
        </w:types>
        <w:behaviors>
          <w:behavior w:val="content"/>
        </w:behaviors>
        <w:guid w:val="{447C30DA-0A0A-41E5-9829-5086DE5B249D}"/>
      </w:docPartPr>
      <w:docPartBody>
        <w:p w:rsidR="00463EBC" w:rsidRDefault="00A72774">
          <w:pPr>
            <w:pStyle w:val="D99E028D19FA4C34AC5A6133B506F61F"/>
          </w:pPr>
          <w:r>
            <w:t>[Type list of degrees, awards and accomplishments]</w:t>
          </w:r>
        </w:p>
      </w:docPartBody>
    </w:docPart>
    <w:docPart>
      <w:docPartPr>
        <w:name w:val="6D7CB04B65BA444A941A5A32C1DE7156"/>
        <w:category>
          <w:name w:val="General"/>
          <w:gallery w:val="placeholder"/>
        </w:category>
        <w:types>
          <w:type w:val="bbPlcHdr"/>
        </w:types>
        <w:behaviors>
          <w:behavior w:val="content"/>
        </w:behaviors>
        <w:guid w:val="{A96A5C91-ABD3-40C2-A5E7-F0691CAEC205}"/>
      </w:docPartPr>
      <w:docPartBody>
        <w:p w:rsidR="00463EBC" w:rsidRDefault="00A72774">
          <w:pPr>
            <w:pStyle w:val="6D7CB04B65BA444A941A5A32C1DE7156"/>
          </w:pPr>
          <w:r>
            <w:t>[Type the school name]</w:t>
          </w:r>
        </w:p>
      </w:docPartBody>
    </w:docPart>
    <w:docPart>
      <w:docPartPr>
        <w:name w:val="83BDF159BC19403B872E1253F765EBD1"/>
        <w:category>
          <w:name w:val="General"/>
          <w:gallery w:val="placeholder"/>
        </w:category>
        <w:types>
          <w:type w:val="bbPlcHdr"/>
        </w:types>
        <w:behaviors>
          <w:behavior w:val="content"/>
        </w:behaviors>
        <w:guid w:val="{64AD6F40-AC7A-4797-812B-F94B641EA433}"/>
      </w:docPartPr>
      <w:docPartBody>
        <w:p w:rsidR="00463EBC" w:rsidRDefault="00A72774">
          <w:pPr>
            <w:pStyle w:val="83BDF159BC19403B872E1253F765EBD1"/>
          </w:pPr>
          <w:r>
            <w:t>[Type the completion date]</w:t>
          </w:r>
        </w:p>
      </w:docPartBody>
    </w:docPart>
    <w:docPart>
      <w:docPartPr>
        <w:name w:val="A76423BF8218499CB8930814D84840F6"/>
        <w:category>
          <w:name w:val="General"/>
          <w:gallery w:val="placeholder"/>
        </w:category>
        <w:types>
          <w:type w:val="bbPlcHdr"/>
        </w:types>
        <w:behaviors>
          <w:behavior w:val="content"/>
        </w:behaviors>
        <w:guid w:val="{72636C99-235D-4A2A-B54E-FCCC99E57E18}"/>
      </w:docPartPr>
      <w:docPartBody>
        <w:p w:rsidR="00463EBC" w:rsidRDefault="00A72774">
          <w:pPr>
            <w:pStyle w:val="A76423BF8218499CB8930814D84840F6"/>
          </w:pPr>
          <w:r>
            <w:t>[Type list of degrees, awards and accomplishments]</w:t>
          </w:r>
        </w:p>
      </w:docPartBody>
    </w:docPart>
    <w:docPart>
      <w:docPartPr>
        <w:name w:val="630B4ED100934780843B0FB393667E0C"/>
        <w:category>
          <w:name w:val="General"/>
          <w:gallery w:val="placeholder"/>
        </w:category>
        <w:types>
          <w:type w:val="bbPlcHdr"/>
        </w:types>
        <w:behaviors>
          <w:behavior w:val="content"/>
        </w:behaviors>
        <w:guid w:val="{E39277E1-441A-4390-8560-F3A5EE1F91D3}"/>
      </w:docPartPr>
      <w:docPartBody>
        <w:p w:rsidR="00463EBC" w:rsidRDefault="00A72774">
          <w:pPr>
            <w:pStyle w:val="630B4ED100934780843B0FB393667E0C"/>
          </w:pPr>
          <w:r>
            <w:t>[Type the job title]</w:t>
          </w:r>
        </w:p>
      </w:docPartBody>
    </w:docPart>
    <w:docPart>
      <w:docPartPr>
        <w:name w:val="68BD35671920418DBC2420F88D9AC5CF"/>
        <w:category>
          <w:name w:val="General"/>
          <w:gallery w:val="placeholder"/>
        </w:category>
        <w:types>
          <w:type w:val="bbPlcHdr"/>
        </w:types>
        <w:behaviors>
          <w:behavior w:val="content"/>
        </w:behaviors>
        <w:guid w:val="{712FA8E7-8054-40CA-A49C-17FA37F7113F}"/>
      </w:docPartPr>
      <w:docPartBody>
        <w:p w:rsidR="00463EBC" w:rsidRDefault="00A72774">
          <w:pPr>
            <w:pStyle w:val="68BD35671920418DBC2420F88D9AC5CF"/>
          </w:pPr>
          <w:r>
            <w:t>[Type the company name]</w:t>
          </w:r>
        </w:p>
      </w:docPartBody>
    </w:docPart>
    <w:docPart>
      <w:docPartPr>
        <w:name w:val="ABCF08D34E464AE88224286409F4D0FB"/>
        <w:category>
          <w:name w:val="General"/>
          <w:gallery w:val="placeholder"/>
        </w:category>
        <w:types>
          <w:type w:val="bbPlcHdr"/>
        </w:types>
        <w:behaviors>
          <w:behavior w:val="content"/>
        </w:behaviors>
        <w:guid w:val="{14F70321-29E9-4262-9CA9-DBCC6F11893F}"/>
      </w:docPartPr>
      <w:docPartBody>
        <w:p w:rsidR="00463EBC" w:rsidRDefault="00A72774">
          <w:pPr>
            <w:pStyle w:val="ABCF08D34E464AE88224286409F4D0FB"/>
          </w:pPr>
          <w:r>
            <w:t>[Type the start date]</w:t>
          </w:r>
        </w:p>
      </w:docPartBody>
    </w:docPart>
    <w:docPart>
      <w:docPartPr>
        <w:name w:val="23AC001BC8564579B1A7EC14FB085FA3"/>
        <w:category>
          <w:name w:val="General"/>
          <w:gallery w:val="placeholder"/>
        </w:category>
        <w:types>
          <w:type w:val="bbPlcHdr"/>
        </w:types>
        <w:behaviors>
          <w:behavior w:val="content"/>
        </w:behaviors>
        <w:guid w:val="{610F220D-F6B8-40B9-A9E9-A82779210BA9}"/>
      </w:docPartPr>
      <w:docPartBody>
        <w:p w:rsidR="00463EBC" w:rsidRDefault="00A72774">
          <w:pPr>
            <w:pStyle w:val="23AC001BC8564579B1A7EC14FB085FA3"/>
          </w:pPr>
          <w:r>
            <w:t>[Type the end date]</w:t>
          </w:r>
        </w:p>
      </w:docPartBody>
    </w:docPart>
    <w:docPart>
      <w:docPartPr>
        <w:name w:val="B1E96929E8CC4C939B12ADC4D2892569"/>
        <w:category>
          <w:name w:val="General"/>
          <w:gallery w:val="placeholder"/>
        </w:category>
        <w:types>
          <w:type w:val="bbPlcHdr"/>
        </w:types>
        <w:behaviors>
          <w:behavior w:val="content"/>
        </w:behaviors>
        <w:guid w:val="{DE243DCC-B9D4-4E7B-B9CC-32A449322987}"/>
      </w:docPartPr>
      <w:docPartBody>
        <w:p w:rsidR="00463EBC" w:rsidRDefault="00A72774">
          <w:pPr>
            <w:pStyle w:val="B1E96929E8CC4C939B12ADC4D2892569"/>
          </w:pPr>
          <w:r>
            <w:t>[Type list of job responsibilities]</w:t>
          </w:r>
        </w:p>
      </w:docPartBody>
    </w:docPart>
    <w:docPart>
      <w:docPartPr>
        <w:name w:val="88A02C50B5DD4825934C763765562095"/>
        <w:category>
          <w:name w:val="General"/>
          <w:gallery w:val="placeholder"/>
        </w:category>
        <w:types>
          <w:type w:val="bbPlcHdr"/>
        </w:types>
        <w:behaviors>
          <w:behavior w:val="content"/>
        </w:behaviors>
        <w:guid w:val="{C3D72C57-3256-493A-A57B-D817707C2B73}"/>
      </w:docPartPr>
      <w:docPartBody>
        <w:p w:rsidR="00463EBC" w:rsidRDefault="00A72774">
          <w:pPr>
            <w:pStyle w:val="88A02C50B5DD4825934C763765562095"/>
          </w:pPr>
          <w:r>
            <w:t>[Type the job title]</w:t>
          </w:r>
        </w:p>
      </w:docPartBody>
    </w:docPart>
    <w:docPart>
      <w:docPartPr>
        <w:name w:val="4D8D2448AC334760AD11A72FB2F509EF"/>
        <w:category>
          <w:name w:val="General"/>
          <w:gallery w:val="placeholder"/>
        </w:category>
        <w:types>
          <w:type w:val="bbPlcHdr"/>
        </w:types>
        <w:behaviors>
          <w:behavior w:val="content"/>
        </w:behaviors>
        <w:guid w:val="{F1866E4F-296C-4136-9DB5-555200EBB35A}"/>
      </w:docPartPr>
      <w:docPartBody>
        <w:p w:rsidR="00463EBC" w:rsidRDefault="00A72774">
          <w:pPr>
            <w:pStyle w:val="4D8D2448AC334760AD11A72FB2F509EF"/>
          </w:pPr>
          <w:r>
            <w:t>[Type the company name]</w:t>
          </w:r>
        </w:p>
      </w:docPartBody>
    </w:docPart>
    <w:docPart>
      <w:docPartPr>
        <w:name w:val="DA391923BBC1448D8386238B4BE90D2A"/>
        <w:category>
          <w:name w:val="General"/>
          <w:gallery w:val="placeholder"/>
        </w:category>
        <w:types>
          <w:type w:val="bbPlcHdr"/>
        </w:types>
        <w:behaviors>
          <w:behavior w:val="content"/>
        </w:behaviors>
        <w:guid w:val="{F1D1688D-B088-48B1-A185-D0DF35C36246}"/>
      </w:docPartPr>
      <w:docPartBody>
        <w:p w:rsidR="00463EBC" w:rsidRDefault="00A72774">
          <w:pPr>
            <w:pStyle w:val="DA391923BBC1448D8386238B4BE90D2A"/>
          </w:pPr>
          <w:r>
            <w:t>[Type the start date]</w:t>
          </w:r>
        </w:p>
      </w:docPartBody>
    </w:docPart>
    <w:docPart>
      <w:docPartPr>
        <w:name w:val="9BCA7D82D5A940E88AC1A417D36BFA49"/>
        <w:category>
          <w:name w:val="General"/>
          <w:gallery w:val="placeholder"/>
        </w:category>
        <w:types>
          <w:type w:val="bbPlcHdr"/>
        </w:types>
        <w:behaviors>
          <w:behavior w:val="content"/>
        </w:behaviors>
        <w:guid w:val="{743C1F3A-742C-4DB7-AE97-4BB13E33BA60}"/>
      </w:docPartPr>
      <w:docPartBody>
        <w:p w:rsidR="00463EBC" w:rsidRDefault="00A72774">
          <w:pPr>
            <w:pStyle w:val="9BCA7D82D5A940E88AC1A417D36BFA49"/>
          </w:pPr>
          <w:r>
            <w:t>[Type the end date]</w:t>
          </w:r>
        </w:p>
      </w:docPartBody>
    </w:docPart>
    <w:docPart>
      <w:docPartPr>
        <w:name w:val="603B21861BB44E1285BA21BF129913D0"/>
        <w:category>
          <w:name w:val="General"/>
          <w:gallery w:val="placeholder"/>
        </w:category>
        <w:types>
          <w:type w:val="bbPlcHdr"/>
        </w:types>
        <w:behaviors>
          <w:behavior w:val="content"/>
        </w:behaviors>
        <w:guid w:val="{9EB7511B-119E-4E2D-8612-04F693E4B3B8}"/>
      </w:docPartPr>
      <w:docPartBody>
        <w:p w:rsidR="00463EBC" w:rsidRDefault="00A72774">
          <w:pPr>
            <w:pStyle w:val="603B21861BB44E1285BA21BF129913D0"/>
          </w:pPr>
          <w:r>
            <w:t>[Type list of job responsibilities]</w:t>
          </w:r>
        </w:p>
      </w:docPartBody>
    </w:docPart>
    <w:docPart>
      <w:docPartPr>
        <w:name w:val="1D1D1D8E0D674AF89EAB0CBCC0F1A3B6"/>
        <w:category>
          <w:name w:val="General"/>
          <w:gallery w:val="placeholder"/>
        </w:category>
        <w:types>
          <w:type w:val="bbPlcHdr"/>
        </w:types>
        <w:behaviors>
          <w:behavior w:val="content"/>
        </w:behaviors>
        <w:guid w:val="{5001E019-ED38-433D-9447-27D21969944E}"/>
      </w:docPartPr>
      <w:docPartBody>
        <w:p w:rsidR="00463EBC" w:rsidRDefault="00A72774">
          <w:pPr>
            <w:pStyle w:val="1D1D1D8E0D674AF89EAB0CBCC0F1A3B6"/>
          </w:pPr>
          <w:r>
            <w:rPr>
              <w:b/>
              <w:sz w:val="28"/>
              <w:szCs w:val="28"/>
            </w:rPr>
            <w:t>[TYPE YOUR COMPANY NAME]</w:t>
          </w:r>
        </w:p>
      </w:docPartBody>
    </w:docPart>
    <w:docPart>
      <w:docPartPr>
        <w:name w:val="B5217842F92D4DAF9C62D76F3BC7A8C6"/>
        <w:category>
          <w:name w:val="General"/>
          <w:gallery w:val="placeholder"/>
        </w:category>
        <w:types>
          <w:type w:val="bbPlcHdr"/>
        </w:types>
        <w:behaviors>
          <w:behavior w:val="content"/>
        </w:behaviors>
        <w:guid w:val="{6E57F525-E536-4DA6-8CDD-80E8EDB00B34}"/>
      </w:docPartPr>
      <w:docPartBody>
        <w:p w:rsidR="00463EBC" w:rsidRDefault="00A72774">
          <w:pPr>
            <w:pStyle w:val="B5217842F92D4DAF9C62D76F3BC7A8C6"/>
          </w:pPr>
          <w:r>
            <w:rPr>
              <w:szCs w:val="23"/>
            </w:rPr>
            <w:t>[Type the sender company address]</w:t>
          </w:r>
        </w:p>
      </w:docPartBody>
    </w:docPart>
    <w:docPart>
      <w:docPartPr>
        <w:name w:val="24FF6BEAB1C84F37815E00B973E93EFF"/>
        <w:category>
          <w:name w:val="General"/>
          <w:gallery w:val="placeholder"/>
        </w:category>
        <w:types>
          <w:type w:val="bbPlcHdr"/>
        </w:types>
        <w:behaviors>
          <w:behavior w:val="content"/>
        </w:behaviors>
        <w:guid w:val="{8306F739-152A-4590-99D8-C16BFC1AABC8}"/>
      </w:docPartPr>
      <w:docPartBody>
        <w:p w:rsidR="00463EBC" w:rsidRDefault="00A72774">
          <w:pPr>
            <w:pStyle w:val="24FF6BEAB1C84F37815E00B973E93EFF"/>
          </w:pPr>
          <w:r>
            <w:t>[Pick the date]</w:t>
          </w:r>
        </w:p>
      </w:docPartBody>
    </w:docPart>
    <w:docPart>
      <w:docPartPr>
        <w:name w:val="FDF6B3466EF04B53B986587EAF218C2E"/>
        <w:category>
          <w:name w:val="General"/>
          <w:gallery w:val="placeholder"/>
        </w:category>
        <w:types>
          <w:type w:val="bbPlcHdr"/>
        </w:types>
        <w:behaviors>
          <w:behavior w:val="content"/>
        </w:behaviors>
        <w:guid w:val="{1EA37E7E-83D4-4381-8D70-2F27D84BA02A}"/>
      </w:docPartPr>
      <w:docPartBody>
        <w:p w:rsidR="00463EBC" w:rsidRDefault="00A72774">
          <w:pPr>
            <w:pStyle w:val="FDF6B3466EF04B53B986587EAF218C2E"/>
          </w:pPr>
          <w:r>
            <w:rPr>
              <w:sz w:val="32"/>
              <w:szCs w:val="32"/>
            </w:rPr>
            <w:t>[Type the recipient name]</w:t>
          </w:r>
        </w:p>
      </w:docPartBody>
    </w:docPart>
    <w:docPart>
      <w:docPartPr>
        <w:name w:val="1A2E2384009C4F30BFB943722B6D70F1"/>
        <w:category>
          <w:name w:val="General"/>
          <w:gallery w:val="placeholder"/>
        </w:category>
        <w:types>
          <w:type w:val="bbPlcHdr"/>
        </w:types>
        <w:behaviors>
          <w:behavior w:val="content"/>
        </w:behaviors>
        <w:guid w:val="{C8BF75BE-E432-4DEA-AB8F-A261125765A2}"/>
      </w:docPartPr>
      <w:docPartBody>
        <w:p w:rsidR="00463EBC" w:rsidRDefault="00A72774">
          <w:pPr>
            <w:pStyle w:val="1A2E2384009C4F30BFB943722B6D70F1"/>
          </w:pPr>
          <w:r>
            <w:t>[Type the recipient phone number]</w:t>
          </w:r>
        </w:p>
      </w:docPartBody>
    </w:docPart>
    <w:docPart>
      <w:docPartPr>
        <w:name w:val="D46CA32B6B99492F9EE1FD143AD6D856"/>
        <w:category>
          <w:name w:val="General"/>
          <w:gallery w:val="placeholder"/>
        </w:category>
        <w:types>
          <w:type w:val="bbPlcHdr"/>
        </w:types>
        <w:behaviors>
          <w:behavior w:val="content"/>
        </w:behaviors>
        <w:guid w:val="{86F8256C-5F52-4092-9FA6-79E683F9FF66}"/>
      </w:docPartPr>
      <w:docPartBody>
        <w:p w:rsidR="00463EBC" w:rsidRDefault="00A72774">
          <w:pPr>
            <w:pStyle w:val="D46CA32B6B99492F9EE1FD143AD6D856"/>
          </w:pPr>
          <w:r>
            <w:t>[Type the recipient company name]</w:t>
          </w:r>
        </w:p>
      </w:docPartBody>
    </w:docPart>
    <w:docPart>
      <w:docPartPr>
        <w:name w:val="DEF497DAF59940AEAFA4FCB9C7580B04"/>
        <w:category>
          <w:name w:val="General"/>
          <w:gallery w:val="placeholder"/>
        </w:category>
        <w:types>
          <w:type w:val="bbPlcHdr"/>
        </w:types>
        <w:behaviors>
          <w:behavior w:val="content"/>
        </w:behaviors>
        <w:guid w:val="{B38ABE2B-6C4E-4229-8DCB-756013EC641D}"/>
      </w:docPartPr>
      <w:docPartBody>
        <w:p w:rsidR="00463EBC" w:rsidRDefault="00A72774">
          <w:pPr>
            <w:pStyle w:val="DEF497DAF59940AEAFA4FCB9C7580B04"/>
          </w:pPr>
          <w:r>
            <w:rPr>
              <w:sz w:val="24"/>
              <w:szCs w:val="24"/>
            </w:rPr>
            <w:t>[Type the recipient fax number]</w:t>
          </w:r>
        </w:p>
      </w:docPartBody>
    </w:docPart>
    <w:docPart>
      <w:docPartPr>
        <w:name w:val="FA57CCD4ABDB40D49212B12D8B644683"/>
        <w:category>
          <w:name w:val="General"/>
          <w:gallery w:val="placeholder"/>
        </w:category>
        <w:types>
          <w:type w:val="bbPlcHdr"/>
        </w:types>
        <w:behaviors>
          <w:behavior w:val="content"/>
        </w:behaviors>
        <w:guid w:val="{6DD52858-C2FC-4FC4-801E-001CE76ED3E5}"/>
      </w:docPartPr>
      <w:docPartBody>
        <w:p w:rsidR="00463EBC" w:rsidRDefault="00A72774">
          <w:pPr>
            <w:pStyle w:val="FA57CCD4ABDB40D49212B12D8B644683"/>
          </w:pPr>
          <w:r>
            <w:rPr>
              <w:rFonts w:cstheme="minorHAnsi"/>
              <w:sz w:val="32"/>
              <w:szCs w:val="32"/>
            </w:rPr>
            <w:t>[Type your name]</w:t>
          </w:r>
        </w:p>
      </w:docPartBody>
    </w:docPart>
    <w:docPart>
      <w:docPartPr>
        <w:name w:val="739E522D81C44B79AB87DB767BD1A78C"/>
        <w:category>
          <w:name w:val="General"/>
          <w:gallery w:val="placeholder"/>
        </w:category>
        <w:types>
          <w:type w:val="bbPlcHdr"/>
        </w:types>
        <w:behaviors>
          <w:behavior w:val="content"/>
        </w:behaviors>
        <w:guid w:val="{00A0CEC0-4FE2-4D5E-A3BB-4CB1DFF5AF00}"/>
      </w:docPartPr>
      <w:docPartBody>
        <w:p w:rsidR="00463EBC" w:rsidRDefault="00A72774">
          <w:pPr>
            <w:pStyle w:val="739E522D81C44B79AB87DB767BD1A78C"/>
          </w:pPr>
          <w:r>
            <w:t>[Type your phone number]</w:t>
          </w:r>
        </w:p>
      </w:docPartBody>
    </w:docPart>
    <w:docPart>
      <w:docPartPr>
        <w:name w:val="B1DC2943172649669B44583AB8F411B1"/>
        <w:category>
          <w:name w:val="General"/>
          <w:gallery w:val="placeholder"/>
        </w:category>
        <w:types>
          <w:type w:val="bbPlcHdr"/>
        </w:types>
        <w:behaviors>
          <w:behavior w:val="content"/>
        </w:behaviors>
        <w:guid w:val="{7CBA57DF-7848-42FA-B862-33BEFF4CECA6}"/>
      </w:docPartPr>
      <w:docPartBody>
        <w:p w:rsidR="00463EBC" w:rsidRDefault="00A72774">
          <w:pPr>
            <w:pStyle w:val="B1DC2943172649669B44583AB8F411B1"/>
          </w:pPr>
          <w:r>
            <w:rPr>
              <w:sz w:val="24"/>
              <w:szCs w:val="24"/>
            </w:rPr>
            <w:t>[Type your company name]</w:t>
          </w:r>
        </w:p>
      </w:docPartBody>
    </w:docPart>
    <w:docPart>
      <w:docPartPr>
        <w:name w:val="82EC13979EB84546BF2F2D53A33F4B6B"/>
        <w:category>
          <w:name w:val="General"/>
          <w:gallery w:val="placeholder"/>
        </w:category>
        <w:types>
          <w:type w:val="bbPlcHdr"/>
        </w:types>
        <w:behaviors>
          <w:behavior w:val="content"/>
        </w:behaviors>
        <w:guid w:val="{653B1921-5CBE-46CB-8E51-B3CE0765A332}"/>
      </w:docPartPr>
      <w:docPartBody>
        <w:p w:rsidR="00463EBC" w:rsidRDefault="00A72774">
          <w:pPr>
            <w:pStyle w:val="82EC13979EB84546BF2F2D53A33F4B6B"/>
          </w:pPr>
          <w:r>
            <w:t>[Type your fax number]</w:t>
          </w:r>
        </w:p>
      </w:docPartBody>
    </w:docPart>
    <w:docPart>
      <w:docPartPr>
        <w:name w:val="A0EC29DEE0874CDD870DC13A292D9FCE"/>
        <w:category>
          <w:name w:val="General"/>
          <w:gallery w:val="placeholder"/>
        </w:category>
        <w:types>
          <w:type w:val="bbPlcHdr"/>
        </w:types>
        <w:behaviors>
          <w:behavior w:val="content"/>
        </w:behaviors>
        <w:guid w:val="{4758B8FC-D877-4B8C-AC53-47BAAF23A3D7}"/>
      </w:docPartPr>
      <w:docPartBody>
        <w:p w:rsidR="00463EBC" w:rsidRDefault="00A72774">
          <w:pPr>
            <w:pStyle w:val="A0EC29DEE0874CDD870DC13A292D9FCE"/>
          </w:pPr>
          <w:r>
            <w:t>[Type the number of pages sent]</w:t>
          </w:r>
        </w:p>
      </w:docPartBody>
    </w:docPart>
    <w:docPart>
      <w:docPartPr>
        <w:name w:val="7E5A4D5B0DA64EB7BD503CB251B11706"/>
        <w:category>
          <w:name w:val="General"/>
          <w:gallery w:val="placeholder"/>
        </w:category>
        <w:types>
          <w:type w:val="bbPlcHdr"/>
        </w:types>
        <w:behaviors>
          <w:behavior w:val="content"/>
        </w:behaviors>
        <w:guid w:val="{89CEE6EF-998F-4ED5-AC36-BF3B69C014BC}"/>
      </w:docPartPr>
      <w:docPartBody>
        <w:p w:rsidR="00463EBC" w:rsidRDefault="00A72774">
          <w:pPr>
            <w:pStyle w:val="7E5A4D5B0DA64EB7BD503CB251B11706"/>
          </w:pPr>
          <w:r>
            <w:t>[Select the option]</w:t>
          </w:r>
        </w:p>
      </w:docPartBody>
    </w:docPart>
    <w:docPart>
      <w:docPartPr>
        <w:name w:val="F38377326C2E43A48CD1642CB9A21E4D"/>
        <w:category>
          <w:name w:val="General"/>
          <w:gallery w:val="placeholder"/>
        </w:category>
        <w:types>
          <w:type w:val="bbPlcHdr"/>
        </w:types>
        <w:behaviors>
          <w:behavior w:val="content"/>
        </w:behaviors>
        <w:guid w:val="{BDCE53AA-DCB5-4EFC-ACAF-82E9F72A6F79}"/>
      </w:docPartPr>
      <w:docPartBody>
        <w:p w:rsidR="00463EBC" w:rsidRDefault="00A72774">
          <w:pPr>
            <w:pStyle w:val="F38377326C2E43A48CD1642CB9A21E4D"/>
          </w:pPr>
          <w:r>
            <w:t>[Type the action required]</w:t>
          </w:r>
        </w:p>
      </w:docPartBody>
    </w:docPart>
    <w:docPart>
      <w:docPartPr>
        <w:name w:val="E2C7F2ADBC714014885380A396AB6910"/>
        <w:category>
          <w:name w:val="General"/>
          <w:gallery w:val="placeholder"/>
        </w:category>
        <w:types>
          <w:type w:val="bbPlcHdr"/>
        </w:types>
        <w:behaviors>
          <w:behavior w:val="content"/>
        </w:behaviors>
        <w:guid w:val="{72FD3B91-DA07-4774-ACDE-66B1FDE97C59}"/>
      </w:docPartPr>
      <w:docPartBody>
        <w:p w:rsidR="00463EBC" w:rsidRDefault="00A72774">
          <w:pPr>
            <w:pStyle w:val="E2C7F2ADBC714014885380A396AB6910"/>
          </w:pPr>
          <w:r>
            <w:rPr>
              <w:b/>
              <w:color w:val="44546A" w:themeColor="text2"/>
              <w:sz w:val="28"/>
              <w:szCs w:val="28"/>
            </w:rPr>
            <w:t>[TYPE YOUR COMPANY NAME]</w:t>
          </w:r>
        </w:p>
      </w:docPartBody>
    </w:docPart>
    <w:docPart>
      <w:docPartPr>
        <w:name w:val="EE8B3DC490404D1D95A27D0DB93154D5"/>
        <w:category>
          <w:name w:val="General"/>
          <w:gallery w:val="placeholder"/>
        </w:category>
        <w:types>
          <w:type w:val="bbPlcHdr"/>
        </w:types>
        <w:behaviors>
          <w:behavior w:val="content"/>
        </w:behaviors>
        <w:guid w:val="{34EDC820-F221-43A7-A7EA-F2CBC6A9D793}"/>
      </w:docPartPr>
      <w:docPartBody>
        <w:p w:rsidR="00463EBC" w:rsidRDefault="00A72774">
          <w:pPr>
            <w:pStyle w:val="EE8B3DC490404D1D95A27D0DB93154D5"/>
          </w:pPr>
          <w:r>
            <w:rPr>
              <w:color w:val="44546A" w:themeColor="text2"/>
            </w:rPr>
            <w:t>[Type your company address]</w:t>
          </w:r>
        </w:p>
      </w:docPartBody>
    </w:docPart>
    <w:docPart>
      <w:docPartPr>
        <w:name w:val="EB782AC73028444CB93B49CB02550138"/>
        <w:category>
          <w:name w:val="General"/>
          <w:gallery w:val="placeholder"/>
        </w:category>
        <w:types>
          <w:type w:val="bbPlcHdr"/>
        </w:types>
        <w:behaviors>
          <w:behavior w:val="content"/>
        </w:behaviors>
        <w:guid w:val="{84FB8376-4A4E-41E1-A892-280DA26E1A43}"/>
      </w:docPartPr>
      <w:docPartBody>
        <w:p w:rsidR="00463EBC" w:rsidRDefault="00A72774">
          <w:pPr>
            <w:pStyle w:val="EB782AC73028444CB93B49CB02550138"/>
          </w:pPr>
          <w:r>
            <w:rPr>
              <w:color w:val="FFFFFF" w:themeColor="background1"/>
            </w:rPr>
            <w:t>[Pick the date]</w:t>
          </w:r>
        </w:p>
      </w:docPartBody>
    </w:docPart>
    <w:docPart>
      <w:docPartPr>
        <w:name w:val="CC8869239A914717992B796FC6230740"/>
        <w:category>
          <w:name w:val="General"/>
          <w:gallery w:val="placeholder"/>
        </w:category>
        <w:types>
          <w:type w:val="bbPlcHdr"/>
        </w:types>
        <w:behaviors>
          <w:behavior w:val="content"/>
        </w:behaviors>
        <w:guid w:val="{7AAC7AF3-AD38-4B6B-B327-02FA5DD9B09C}"/>
      </w:docPartPr>
      <w:docPartBody>
        <w:p w:rsidR="00463EBC" w:rsidRDefault="00A72774">
          <w:pPr>
            <w:pStyle w:val="CC8869239A914717992B796FC6230740"/>
          </w:pPr>
          <w:r>
            <w:rPr>
              <w:sz w:val="32"/>
              <w:szCs w:val="32"/>
            </w:rPr>
            <w:t>[Type the recipient name]</w:t>
          </w:r>
        </w:p>
      </w:docPartBody>
    </w:docPart>
    <w:docPart>
      <w:docPartPr>
        <w:name w:val="D9F7DA9F445B44589E523C843063E20F"/>
        <w:category>
          <w:name w:val="General"/>
          <w:gallery w:val="placeholder"/>
        </w:category>
        <w:types>
          <w:type w:val="bbPlcHdr"/>
        </w:types>
        <w:behaviors>
          <w:behavior w:val="content"/>
        </w:behaviors>
        <w:guid w:val="{BA02B925-2BDB-4686-A4E5-44E54C95A498}"/>
      </w:docPartPr>
      <w:docPartBody>
        <w:p w:rsidR="00463EBC" w:rsidRDefault="00A72774">
          <w:pPr>
            <w:pStyle w:val="D9F7DA9F445B44589E523C843063E20F"/>
          </w:pPr>
          <w:r>
            <w:rPr>
              <w:sz w:val="24"/>
              <w:szCs w:val="24"/>
            </w:rPr>
            <w:t>[Type the recipient phone number]</w:t>
          </w:r>
        </w:p>
      </w:docPartBody>
    </w:docPart>
    <w:docPart>
      <w:docPartPr>
        <w:name w:val="37515D43A508446A9F3F3505A758A96A"/>
        <w:category>
          <w:name w:val="General"/>
          <w:gallery w:val="placeholder"/>
        </w:category>
        <w:types>
          <w:type w:val="bbPlcHdr"/>
        </w:types>
        <w:behaviors>
          <w:behavior w:val="content"/>
        </w:behaviors>
        <w:guid w:val="{65BC698D-8EC9-4505-B535-93B966834CFF}"/>
      </w:docPartPr>
      <w:docPartBody>
        <w:p w:rsidR="00463EBC" w:rsidRDefault="00A72774">
          <w:pPr>
            <w:pStyle w:val="37515D43A508446A9F3F3505A758A96A"/>
          </w:pPr>
          <w:r>
            <w:rPr>
              <w:sz w:val="24"/>
              <w:szCs w:val="24"/>
            </w:rPr>
            <w:t>[Type the recipient company name]</w:t>
          </w:r>
        </w:p>
      </w:docPartBody>
    </w:docPart>
    <w:docPart>
      <w:docPartPr>
        <w:name w:val="3009A856E07248CABD6F845C6ACE83A8"/>
        <w:category>
          <w:name w:val="General"/>
          <w:gallery w:val="placeholder"/>
        </w:category>
        <w:types>
          <w:type w:val="bbPlcHdr"/>
        </w:types>
        <w:behaviors>
          <w:behavior w:val="content"/>
        </w:behaviors>
        <w:guid w:val="{9E02F158-57ED-4E71-8A04-28A90B334F5A}"/>
      </w:docPartPr>
      <w:docPartBody>
        <w:p w:rsidR="00463EBC" w:rsidRDefault="00A72774">
          <w:pPr>
            <w:pStyle w:val="3009A856E07248CABD6F845C6ACE83A8"/>
          </w:pPr>
          <w:r>
            <w:rPr>
              <w:sz w:val="24"/>
              <w:szCs w:val="24"/>
            </w:rPr>
            <w:t>[Type the recipient fax number]</w:t>
          </w:r>
        </w:p>
      </w:docPartBody>
    </w:docPart>
    <w:docPart>
      <w:docPartPr>
        <w:name w:val="FD7C0334532F47BDB41F713806EA8636"/>
        <w:category>
          <w:name w:val="General"/>
          <w:gallery w:val="placeholder"/>
        </w:category>
        <w:types>
          <w:type w:val="bbPlcHdr"/>
        </w:types>
        <w:behaviors>
          <w:behavior w:val="content"/>
        </w:behaviors>
        <w:guid w:val="{DB4A3437-A6AF-47F3-9105-ECE16F27FB33}"/>
      </w:docPartPr>
      <w:docPartBody>
        <w:p w:rsidR="00463EBC" w:rsidRDefault="00A72774">
          <w:pPr>
            <w:pStyle w:val="FD7C0334532F47BDB41F713806EA8636"/>
          </w:pPr>
          <w:r>
            <w:rPr>
              <w:sz w:val="32"/>
              <w:szCs w:val="32"/>
            </w:rPr>
            <w:t>[Type your name]</w:t>
          </w:r>
        </w:p>
      </w:docPartBody>
    </w:docPart>
    <w:docPart>
      <w:docPartPr>
        <w:name w:val="5D765FE52DA840CB91D452812F6068DA"/>
        <w:category>
          <w:name w:val="General"/>
          <w:gallery w:val="placeholder"/>
        </w:category>
        <w:types>
          <w:type w:val="bbPlcHdr"/>
        </w:types>
        <w:behaviors>
          <w:behavior w:val="content"/>
        </w:behaviors>
        <w:guid w:val="{74B04B42-AB29-4A99-9EF5-97D9D0EE320C}"/>
      </w:docPartPr>
      <w:docPartBody>
        <w:p w:rsidR="00463EBC" w:rsidRDefault="00A72774">
          <w:pPr>
            <w:pStyle w:val="5D765FE52DA840CB91D452812F6068DA"/>
          </w:pPr>
          <w:r>
            <w:rPr>
              <w:sz w:val="24"/>
              <w:szCs w:val="24"/>
            </w:rPr>
            <w:t>[Type your phone number]</w:t>
          </w:r>
        </w:p>
      </w:docPartBody>
    </w:docPart>
    <w:docPart>
      <w:docPartPr>
        <w:name w:val="4DD26E803FD344A1BE4759E85FB1CAEA"/>
        <w:category>
          <w:name w:val="General"/>
          <w:gallery w:val="placeholder"/>
        </w:category>
        <w:types>
          <w:type w:val="bbPlcHdr"/>
        </w:types>
        <w:behaviors>
          <w:behavior w:val="content"/>
        </w:behaviors>
        <w:guid w:val="{3215751F-FDC8-49FC-9EA0-638FE5F2C30E}"/>
      </w:docPartPr>
      <w:docPartBody>
        <w:p w:rsidR="00463EBC" w:rsidRDefault="00A72774">
          <w:pPr>
            <w:pStyle w:val="4DD26E803FD344A1BE4759E85FB1CAEA"/>
          </w:pPr>
          <w:r>
            <w:rPr>
              <w:sz w:val="24"/>
              <w:szCs w:val="24"/>
            </w:rPr>
            <w:t>[Type your company name]</w:t>
          </w:r>
        </w:p>
      </w:docPartBody>
    </w:docPart>
    <w:docPart>
      <w:docPartPr>
        <w:name w:val="E6762DC5FB454F65B1BEA3EF5EC022D6"/>
        <w:category>
          <w:name w:val="General"/>
          <w:gallery w:val="placeholder"/>
        </w:category>
        <w:types>
          <w:type w:val="bbPlcHdr"/>
        </w:types>
        <w:behaviors>
          <w:behavior w:val="content"/>
        </w:behaviors>
        <w:guid w:val="{CE859454-8CE8-484E-B8B8-3AE1E83C18A0}"/>
      </w:docPartPr>
      <w:docPartBody>
        <w:p w:rsidR="00463EBC" w:rsidRDefault="00A72774">
          <w:pPr>
            <w:pStyle w:val="E6762DC5FB454F65B1BEA3EF5EC022D6"/>
          </w:pPr>
          <w:r>
            <w:rPr>
              <w:sz w:val="24"/>
              <w:szCs w:val="24"/>
            </w:rPr>
            <w:t>[Type your fax number]</w:t>
          </w:r>
        </w:p>
      </w:docPartBody>
    </w:docPart>
    <w:docPart>
      <w:docPartPr>
        <w:name w:val="6FE59D31CD6C437F9A1691F9D0465D6D"/>
        <w:category>
          <w:name w:val="General"/>
          <w:gallery w:val="placeholder"/>
        </w:category>
        <w:types>
          <w:type w:val="bbPlcHdr"/>
        </w:types>
        <w:behaviors>
          <w:behavior w:val="content"/>
        </w:behaviors>
        <w:guid w:val="{9B159F13-FA3D-4138-B06A-6A6C07B69C6F}"/>
      </w:docPartPr>
      <w:docPartBody>
        <w:p w:rsidR="00463EBC" w:rsidRDefault="00A72774">
          <w:pPr>
            <w:pStyle w:val="6FE59D31CD6C437F9A1691F9D0465D6D"/>
          </w:pPr>
          <w:r>
            <w:rPr>
              <w:sz w:val="24"/>
              <w:szCs w:val="24"/>
            </w:rPr>
            <w:t>[Type the number of pages]</w:t>
          </w:r>
        </w:p>
      </w:docPartBody>
    </w:docPart>
    <w:docPart>
      <w:docPartPr>
        <w:name w:val="A8CC2C2DE0FA4E3C8988DC846FE547C9"/>
        <w:category>
          <w:name w:val="General"/>
          <w:gallery w:val="placeholder"/>
        </w:category>
        <w:types>
          <w:type w:val="bbPlcHdr"/>
        </w:types>
        <w:behaviors>
          <w:behavior w:val="content"/>
        </w:behaviors>
        <w:guid w:val="{E701D0CE-929E-41AC-887A-E353F2EFB73E}"/>
      </w:docPartPr>
      <w:docPartBody>
        <w:p w:rsidR="00463EBC" w:rsidRDefault="00A72774">
          <w:pPr>
            <w:pStyle w:val="A8CC2C2DE0FA4E3C8988DC846FE547C9"/>
          </w:pPr>
          <w:r>
            <w:t>[Select the option]</w:t>
          </w:r>
        </w:p>
      </w:docPartBody>
    </w:docPart>
    <w:docPart>
      <w:docPartPr>
        <w:name w:val="9C2C0585E18B4FE483CFB3B28BD9ACF5"/>
        <w:category>
          <w:name w:val="General"/>
          <w:gallery w:val="placeholder"/>
        </w:category>
        <w:types>
          <w:type w:val="bbPlcHdr"/>
        </w:types>
        <w:behaviors>
          <w:behavior w:val="content"/>
        </w:behaviors>
        <w:guid w:val="{0BEE0B98-1AEA-4C40-A70D-D5C61E074E3C}"/>
      </w:docPartPr>
      <w:docPartBody>
        <w:p w:rsidR="00463EBC" w:rsidRDefault="00A72774">
          <w:pPr>
            <w:pStyle w:val="9C2C0585E18B4FE483CFB3B28BD9ACF5"/>
          </w:pPr>
          <w:r>
            <w:rPr>
              <w:sz w:val="24"/>
              <w:szCs w:val="24"/>
            </w:rPr>
            <w:t>[Type the action requested]</w:t>
          </w:r>
        </w:p>
      </w:docPartBody>
    </w:docPart>
    <w:docPart>
      <w:docPartPr>
        <w:name w:val="391EC227D5C8433BBCBA398EC2EF7CE7"/>
        <w:category>
          <w:name w:val="General"/>
          <w:gallery w:val="placeholder"/>
        </w:category>
        <w:types>
          <w:type w:val="bbPlcHdr"/>
        </w:types>
        <w:behaviors>
          <w:behavior w:val="content"/>
        </w:behaviors>
        <w:guid w:val="{933B854B-E319-4519-A86C-E35FEE97F1C4}"/>
      </w:docPartPr>
      <w:docPartBody>
        <w:p w:rsidR="00463EBC" w:rsidRDefault="00A72774">
          <w:pPr>
            <w:pStyle w:val="391EC227D5C8433BBCBA398EC2EF7CE7"/>
          </w:pPr>
          <w:r>
            <w:t>[Type the author name]</w:t>
          </w:r>
        </w:p>
      </w:docPartBody>
    </w:docPart>
    <w:docPart>
      <w:docPartPr>
        <w:name w:val="81520FD3B1BA4152B5FD8EC2E84FF2B2"/>
        <w:category>
          <w:name w:val="General"/>
          <w:gallery w:val="placeholder"/>
        </w:category>
        <w:types>
          <w:type w:val="bbPlcHdr"/>
        </w:types>
        <w:behaviors>
          <w:behavior w:val="content"/>
        </w:behaviors>
        <w:guid w:val="{A13FE8E0-BA05-420E-A515-80E5FBDEBB84}"/>
      </w:docPartPr>
      <w:docPartBody>
        <w:p w:rsidR="00463EBC" w:rsidRDefault="00A72774">
          <w:pPr>
            <w:pStyle w:val="81520FD3B1BA4152B5FD8EC2E84FF2B2"/>
          </w:pPr>
          <w:r>
            <w:t>[Type the author name]</w:t>
          </w:r>
        </w:p>
      </w:docPartBody>
    </w:docPart>
    <w:docPart>
      <w:docPartPr>
        <w:name w:val="B194BDABA5A749FFBD62E531C4C2EA6B"/>
        <w:category>
          <w:name w:val="General"/>
          <w:gallery w:val="placeholder"/>
        </w:category>
        <w:types>
          <w:type w:val="bbPlcHdr"/>
        </w:types>
        <w:behaviors>
          <w:behavior w:val="content"/>
        </w:behaviors>
        <w:guid w:val="{449A4BCC-7828-429A-B471-CBABECA333E7}"/>
      </w:docPartPr>
      <w:docPartBody>
        <w:p w:rsidR="00463EBC" w:rsidRDefault="00A72774">
          <w:pPr>
            <w:pStyle w:val="B194BDABA5A749FFBD62E531C4C2EA6B"/>
          </w:pPr>
          <w:r>
            <w:rPr>
              <w:sz w:val="28"/>
              <w:szCs w:val="28"/>
            </w:rPr>
            <w:t>[TYPE THE SENDER COMPANY NAME]</w:t>
          </w:r>
        </w:p>
      </w:docPartBody>
    </w:docPart>
    <w:docPart>
      <w:docPartPr>
        <w:name w:val="199D67D7BB1D4EBC8913B8B743A715AC"/>
        <w:category>
          <w:name w:val="General"/>
          <w:gallery w:val="placeholder"/>
        </w:category>
        <w:types>
          <w:type w:val="bbPlcHdr"/>
        </w:types>
        <w:behaviors>
          <w:behavior w:val="content"/>
        </w:behaviors>
        <w:guid w:val="{61A6F2D6-B81D-4EAA-8CE0-AF5CF16598D3}"/>
      </w:docPartPr>
      <w:docPartBody>
        <w:p w:rsidR="00463EBC" w:rsidRDefault="00A72774">
          <w:pPr>
            <w:pStyle w:val="199D67D7BB1D4EBC8913B8B743A715AC"/>
          </w:pPr>
          <w:r>
            <w:t>[Type the sender company address]</w:t>
          </w:r>
        </w:p>
      </w:docPartBody>
    </w:docPart>
    <w:docPart>
      <w:docPartPr>
        <w:name w:val="44213926F5124DD98129283E0AAA788E"/>
        <w:category>
          <w:name w:val="General"/>
          <w:gallery w:val="placeholder"/>
        </w:category>
        <w:types>
          <w:type w:val="bbPlcHdr"/>
        </w:types>
        <w:behaviors>
          <w:behavior w:val="content"/>
        </w:behaviors>
        <w:guid w:val="{2D312DF1-5F26-40D1-982F-BA15AD95DDB6}"/>
      </w:docPartPr>
      <w:docPartBody>
        <w:p w:rsidR="00463EBC" w:rsidRDefault="00A72774">
          <w:pPr>
            <w:pStyle w:val="44213926F5124DD98129283E0AAA788E"/>
          </w:pPr>
          <w:r>
            <w:t>[Select the Date]</w:t>
          </w:r>
        </w:p>
      </w:docPartBody>
    </w:docPart>
    <w:docPart>
      <w:docPartPr>
        <w:name w:val="980C5F715A0D40CBB209BC5DDF0387C1"/>
        <w:category>
          <w:name w:val="General"/>
          <w:gallery w:val="placeholder"/>
        </w:category>
        <w:types>
          <w:type w:val="bbPlcHdr"/>
        </w:types>
        <w:behaviors>
          <w:behavior w:val="content"/>
        </w:behaviors>
        <w:guid w:val="{99161CC3-CA69-4FF8-A111-4FE2D213A57C}"/>
      </w:docPartPr>
      <w:docPartBody>
        <w:p w:rsidR="00463EBC" w:rsidRDefault="00A72774">
          <w:pPr>
            <w:pStyle w:val="980C5F715A0D40CBB209BC5DDF0387C1"/>
          </w:pPr>
          <w:r>
            <w:t>[Type the recipient company name]</w:t>
          </w:r>
        </w:p>
      </w:docPartBody>
    </w:docPart>
    <w:docPart>
      <w:docPartPr>
        <w:name w:val="3CB87481BF1146F6AB398927546F46D3"/>
        <w:category>
          <w:name w:val="General"/>
          <w:gallery w:val="placeholder"/>
        </w:category>
        <w:types>
          <w:type w:val="bbPlcHdr"/>
        </w:types>
        <w:behaviors>
          <w:behavior w:val="content"/>
        </w:behaviors>
        <w:guid w:val="{B70A2CC9-698B-4814-83E5-44A20CA72D65}"/>
      </w:docPartPr>
      <w:docPartBody>
        <w:p w:rsidR="00463EBC" w:rsidRDefault="00A72774">
          <w:pPr>
            <w:pStyle w:val="3CB87481BF1146F6AB398927546F46D3"/>
          </w:pPr>
          <w:r>
            <w:t>[Type the recipient title]</w:t>
          </w:r>
        </w:p>
      </w:docPartBody>
    </w:docPart>
    <w:docPart>
      <w:docPartPr>
        <w:name w:val="4D3BC3C7539D47A9BFF055D01444F4BD"/>
        <w:category>
          <w:name w:val="General"/>
          <w:gallery w:val="placeholder"/>
        </w:category>
        <w:types>
          <w:type w:val="bbPlcHdr"/>
        </w:types>
        <w:behaviors>
          <w:behavior w:val="content"/>
        </w:behaviors>
        <w:guid w:val="{87EEDDE9-6703-460F-B1DC-CB650A6EB93B}"/>
      </w:docPartPr>
      <w:docPartBody>
        <w:p w:rsidR="00463EBC" w:rsidRDefault="00A72774">
          <w:pPr>
            <w:pStyle w:val="4D3BC3C7539D47A9BFF055D01444F4BD"/>
          </w:pPr>
          <w:r>
            <w:t>[Type the recipient address]</w:t>
          </w:r>
        </w:p>
      </w:docPartBody>
    </w:docPart>
    <w:docPart>
      <w:docPartPr>
        <w:name w:val="4736F1F58B4241BD852CDE3DF4795447"/>
        <w:category>
          <w:name w:val="General"/>
          <w:gallery w:val="placeholder"/>
        </w:category>
        <w:types>
          <w:type w:val="bbPlcHdr"/>
        </w:types>
        <w:behaviors>
          <w:behavior w:val="content"/>
        </w:behaviors>
        <w:guid w:val="{A481676E-88D0-4B1C-8189-42EA2EFE5C42}"/>
      </w:docPartPr>
      <w:docPartBody>
        <w:p w:rsidR="00463EBC" w:rsidRDefault="00A72774">
          <w:pPr>
            <w:pStyle w:val="4736F1F58B4241BD852CDE3DF4795447"/>
          </w:pPr>
          <w:r>
            <w:t>[Type the salutation]</w:t>
          </w:r>
        </w:p>
      </w:docPartBody>
    </w:docPart>
    <w:docPart>
      <w:docPartPr>
        <w:name w:val="2B082C5DCC79471093A3FEB4AAC4A1F4"/>
        <w:category>
          <w:name w:val="General"/>
          <w:gallery w:val="placeholder"/>
        </w:category>
        <w:types>
          <w:type w:val="bbPlcHdr"/>
        </w:types>
        <w:behaviors>
          <w:behavior w:val="content"/>
        </w:behaviors>
        <w:guid w:val="{71DF2098-A633-4D4E-81DF-A9C93745DB80}"/>
      </w:docPartPr>
      <w:docPartBody>
        <w:p w:rsidR="00463EBC" w:rsidRDefault="00A7277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463EBC" w:rsidRDefault="00A72774">
          <w:r>
            <w:t>You can easily change the formatting of selected text in the document text by choosing a look for the selected text from the Quick Styles gallery on the Write tab.  You can also format text directly by using the other controls on the Write tab.  Most controls offer a choice of using the look from the current theme or using a format that you specify directly.</w:t>
          </w:r>
        </w:p>
        <w:p w:rsidR="00463EBC" w:rsidRDefault="00A72774">
          <w:pPr>
            <w:pStyle w:val="2B082C5DCC79471093A3FEB4AAC4A1F4"/>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docPartBody>
    </w:docPart>
    <w:docPart>
      <w:docPartPr>
        <w:name w:val="EF62568A70DA44EC8037F53FEAEAA7A9"/>
        <w:category>
          <w:name w:val="General"/>
          <w:gallery w:val="placeholder"/>
        </w:category>
        <w:types>
          <w:type w:val="bbPlcHdr"/>
        </w:types>
        <w:behaviors>
          <w:behavior w:val="content"/>
        </w:behaviors>
        <w:guid w:val="{4D18B830-7689-45E8-9151-EF34B14E1889}"/>
      </w:docPartPr>
      <w:docPartBody>
        <w:p w:rsidR="00463EBC" w:rsidRDefault="00A72774">
          <w:pPr>
            <w:pStyle w:val="EF62568A70DA44EC8037F53FEAEAA7A9"/>
          </w:pPr>
          <w:r>
            <w:t>[Type the closing]</w:t>
          </w:r>
        </w:p>
      </w:docPartBody>
    </w:docPart>
    <w:docPart>
      <w:docPartPr>
        <w:name w:val="0BC5931BD0DF412C9DB8B1A4AF5EA21B"/>
        <w:category>
          <w:name w:val="General"/>
          <w:gallery w:val="placeholder"/>
        </w:category>
        <w:types>
          <w:type w:val="bbPlcHdr"/>
        </w:types>
        <w:behaviors>
          <w:behavior w:val="content"/>
        </w:behaviors>
        <w:guid w:val="{596F2AE2-49C7-48F7-9DBD-78F57A804605}"/>
      </w:docPartPr>
      <w:docPartBody>
        <w:p w:rsidR="00463EBC" w:rsidRDefault="00A72774">
          <w:pPr>
            <w:pStyle w:val="0BC5931BD0DF412C9DB8B1A4AF5EA21B"/>
          </w:pPr>
          <w:r>
            <w:t>[Type the sender name]</w:t>
          </w:r>
        </w:p>
      </w:docPartBody>
    </w:docPart>
    <w:docPart>
      <w:docPartPr>
        <w:name w:val="1DD8D63898944060BF9926EDB24017BA"/>
        <w:category>
          <w:name w:val="General"/>
          <w:gallery w:val="placeholder"/>
        </w:category>
        <w:types>
          <w:type w:val="bbPlcHdr"/>
        </w:types>
        <w:behaviors>
          <w:behavior w:val="content"/>
        </w:behaviors>
        <w:guid w:val="{930A3111-35C7-45FB-BC52-F82AF4E657B4}"/>
      </w:docPartPr>
      <w:docPartBody>
        <w:p w:rsidR="00463EBC" w:rsidRDefault="00A72774">
          <w:pPr>
            <w:pStyle w:val="1DD8D63898944060BF9926EDB24017BA"/>
          </w:pPr>
          <w:r>
            <w:t>[Type your name]</w:t>
          </w:r>
        </w:p>
      </w:docPartBody>
    </w:docPart>
    <w:docPart>
      <w:docPartPr>
        <w:name w:val="8E65217210E542C1954ABB1FD444D308"/>
        <w:category>
          <w:name w:val="General"/>
          <w:gallery w:val="placeholder"/>
        </w:category>
        <w:types>
          <w:type w:val="bbPlcHdr"/>
        </w:types>
        <w:behaviors>
          <w:behavior w:val="content"/>
        </w:behaviors>
        <w:guid w:val="{E9DC7A55-DD7B-4230-9CC4-335CDB85F580}"/>
      </w:docPartPr>
      <w:docPartBody>
        <w:p w:rsidR="00463EBC" w:rsidRDefault="00A72774">
          <w:pPr>
            <w:pStyle w:val="8E65217210E542C1954ABB1FD444D308"/>
          </w:pPr>
          <w:r>
            <w:rPr>
              <w:rStyle w:val="PlaceholderText"/>
              <w:rFonts w:asciiTheme="majorHAnsi" w:hAnsiTheme="majorHAnsi"/>
              <w:b/>
              <w:sz w:val="36"/>
              <w:szCs w:val="36"/>
            </w:rPr>
            <w:t>[TYPE THE SENDER COMPANY NAME]</w:t>
          </w:r>
        </w:p>
      </w:docPartBody>
    </w:docPart>
    <w:docPart>
      <w:docPartPr>
        <w:name w:val="1CDF0434E9A645ADAECA6C1B270050AF"/>
        <w:category>
          <w:name w:val="General"/>
          <w:gallery w:val="placeholder"/>
        </w:category>
        <w:types>
          <w:type w:val="bbPlcHdr"/>
        </w:types>
        <w:behaviors>
          <w:behavior w:val="content"/>
        </w:behaviors>
        <w:guid w:val="{FA83108E-75D2-4124-B605-62F9E0143ADF}"/>
      </w:docPartPr>
      <w:docPartBody>
        <w:p w:rsidR="00463EBC" w:rsidRDefault="00A72774">
          <w:pPr>
            <w:pStyle w:val="1CDF0434E9A645ADAECA6C1B270050AF"/>
          </w:pPr>
          <w:r>
            <w:t>[Type your address]</w:t>
          </w:r>
        </w:p>
      </w:docPartBody>
    </w:docPart>
    <w:docPart>
      <w:docPartPr>
        <w:name w:val="58405AC755364C8E81564F89E390D303"/>
        <w:category>
          <w:name w:val="General"/>
          <w:gallery w:val="placeholder"/>
        </w:category>
        <w:types>
          <w:type w:val="bbPlcHdr"/>
        </w:types>
        <w:behaviors>
          <w:behavior w:val="content"/>
        </w:behaviors>
        <w:guid w:val="{5192B214-F92D-46FF-BE74-A4AAE0AF2A30}"/>
      </w:docPartPr>
      <w:docPartBody>
        <w:p w:rsidR="00463EBC" w:rsidRDefault="00A72774">
          <w:pPr>
            <w:pStyle w:val="58405AC755364C8E81564F89E390D303"/>
          </w:pPr>
          <w:r>
            <w:t>[Type your phone number]</w:t>
          </w:r>
        </w:p>
      </w:docPartBody>
    </w:docPart>
    <w:docPart>
      <w:docPartPr>
        <w:name w:val="CE8440E303354D8F843A316645AE1613"/>
        <w:category>
          <w:name w:val="General"/>
          <w:gallery w:val="placeholder"/>
        </w:category>
        <w:types>
          <w:type w:val="bbPlcHdr"/>
        </w:types>
        <w:behaviors>
          <w:behavior w:val="content"/>
        </w:behaviors>
        <w:guid w:val="{6D73EAAC-469A-4088-AE2D-C21BBA0BED24}"/>
      </w:docPartPr>
      <w:docPartBody>
        <w:p w:rsidR="00463EBC" w:rsidRDefault="00A72774">
          <w:pPr>
            <w:pStyle w:val="CE8440E303354D8F843A316645AE1613"/>
          </w:pPr>
          <w:r>
            <w:t>[Type your e-mail address]</w:t>
          </w:r>
        </w:p>
      </w:docPartBody>
    </w:docPart>
    <w:docPart>
      <w:docPartPr>
        <w:name w:val="6A67A2E7820B4B21AEFE72950EB81674"/>
        <w:category>
          <w:name w:val="General"/>
          <w:gallery w:val="placeholder"/>
        </w:category>
        <w:types>
          <w:type w:val="bbPlcHdr"/>
        </w:types>
        <w:behaviors>
          <w:behavior w:val="content"/>
        </w:behaviors>
        <w:guid w:val="{C0C3AE2C-0E59-4A1C-B39E-7DC88AF59734}"/>
      </w:docPartPr>
      <w:docPartBody>
        <w:p w:rsidR="00463EBC" w:rsidRDefault="00A72774">
          <w:pPr>
            <w:pStyle w:val="6A67A2E7820B4B21AEFE72950EB81674"/>
          </w:pPr>
          <w:r>
            <w:t>[Type your website address]</w:t>
          </w:r>
        </w:p>
      </w:docPartBody>
    </w:docPart>
    <w:docPart>
      <w:docPartPr>
        <w:name w:val="186D532D723144A8A1DC877FA2C3797E"/>
        <w:category>
          <w:name w:val="General"/>
          <w:gallery w:val="placeholder"/>
        </w:category>
        <w:types>
          <w:type w:val="bbPlcHdr"/>
        </w:types>
        <w:behaviors>
          <w:behavior w:val="content"/>
        </w:behaviors>
        <w:guid w:val="{DF0BAF9C-6885-4C87-99CF-06B0411932CF}"/>
      </w:docPartPr>
      <w:docPartBody>
        <w:p w:rsidR="00463EBC" w:rsidRDefault="00A72774">
          <w:pPr>
            <w:pStyle w:val="186D532D723144A8A1DC877FA2C3797E"/>
          </w:pPr>
          <w:r>
            <w:t>[Type your name]</w:t>
          </w:r>
        </w:p>
      </w:docPartBody>
    </w:docPart>
    <w:docPart>
      <w:docPartPr>
        <w:name w:val="0E3612307A9F4DC083DC5B5A3BD154BE"/>
        <w:category>
          <w:name w:val="General"/>
          <w:gallery w:val="placeholder"/>
        </w:category>
        <w:types>
          <w:type w:val="bbPlcHdr"/>
        </w:types>
        <w:behaviors>
          <w:behavior w:val="content"/>
        </w:behaviors>
        <w:guid w:val="{82170C92-4406-40D9-9265-E88A40C9517C}"/>
      </w:docPartPr>
      <w:docPartBody>
        <w:p w:rsidR="00463EBC" w:rsidRDefault="00A72774">
          <w:pPr>
            <w:pStyle w:val="0E3612307A9F4DC083DC5B5A3BD154BE"/>
          </w:pPr>
          <w:r>
            <w:rPr>
              <w:rStyle w:val="PlaceholderText"/>
              <w:rFonts w:asciiTheme="majorHAnsi" w:hAnsiTheme="majorHAnsi"/>
              <w:b/>
              <w:sz w:val="36"/>
              <w:szCs w:val="36"/>
            </w:rPr>
            <w:t>[TYPE THE SENDER COMPANY NAME]</w:t>
          </w:r>
        </w:p>
      </w:docPartBody>
    </w:docPart>
    <w:docPart>
      <w:docPartPr>
        <w:name w:val="98FC903438E64892B600631C75E85CA4"/>
        <w:category>
          <w:name w:val="General"/>
          <w:gallery w:val="placeholder"/>
        </w:category>
        <w:types>
          <w:type w:val="bbPlcHdr"/>
        </w:types>
        <w:behaviors>
          <w:behavior w:val="content"/>
        </w:behaviors>
        <w:guid w:val="{C589BF12-5FB0-4C9D-8E9D-302086F4FBC7}"/>
      </w:docPartPr>
      <w:docPartBody>
        <w:p w:rsidR="00463EBC" w:rsidRDefault="00A72774">
          <w:pPr>
            <w:pStyle w:val="98FC903438E64892B600631C75E85CA4"/>
          </w:pPr>
          <w:r>
            <w:t>[Type your address]</w:t>
          </w:r>
        </w:p>
      </w:docPartBody>
    </w:docPart>
    <w:docPart>
      <w:docPartPr>
        <w:name w:val="532D84FFA2C9450CA6DB06C2B6448DBE"/>
        <w:category>
          <w:name w:val="General"/>
          <w:gallery w:val="placeholder"/>
        </w:category>
        <w:types>
          <w:type w:val="bbPlcHdr"/>
        </w:types>
        <w:behaviors>
          <w:behavior w:val="content"/>
        </w:behaviors>
        <w:guid w:val="{3F598EC0-A4F6-48D7-AF53-538678CC680D}"/>
      </w:docPartPr>
      <w:docPartBody>
        <w:p w:rsidR="00463EBC" w:rsidRDefault="00A72774">
          <w:pPr>
            <w:pStyle w:val="532D84FFA2C9450CA6DB06C2B6448DBE"/>
          </w:pPr>
          <w:r>
            <w:t>[Type your phone number]</w:t>
          </w:r>
        </w:p>
      </w:docPartBody>
    </w:docPart>
    <w:docPart>
      <w:docPartPr>
        <w:name w:val="14D105063B6B4C94A5A068A10419EE82"/>
        <w:category>
          <w:name w:val="General"/>
          <w:gallery w:val="placeholder"/>
        </w:category>
        <w:types>
          <w:type w:val="bbPlcHdr"/>
        </w:types>
        <w:behaviors>
          <w:behavior w:val="content"/>
        </w:behaviors>
        <w:guid w:val="{3DB3F73A-3DAC-4AB1-8ABA-6AC0395A8EA1}"/>
      </w:docPartPr>
      <w:docPartBody>
        <w:p w:rsidR="00463EBC" w:rsidRDefault="00A72774">
          <w:pPr>
            <w:pStyle w:val="14D105063B6B4C94A5A068A10419EE82"/>
          </w:pPr>
          <w:r>
            <w:t>[Type your e-mail address]</w:t>
          </w:r>
        </w:p>
      </w:docPartBody>
    </w:docPart>
    <w:docPart>
      <w:docPartPr>
        <w:name w:val="5C5D2F839BC04CC6B252646EA1E477C8"/>
        <w:category>
          <w:name w:val="General"/>
          <w:gallery w:val="placeholder"/>
        </w:category>
        <w:types>
          <w:type w:val="bbPlcHdr"/>
        </w:types>
        <w:behaviors>
          <w:behavior w:val="content"/>
        </w:behaviors>
        <w:guid w:val="{CA74B864-ED78-41A2-9A6F-052AE7EBF966}"/>
      </w:docPartPr>
      <w:docPartBody>
        <w:p w:rsidR="00463EBC" w:rsidRDefault="00A72774">
          <w:pPr>
            <w:pStyle w:val="5C5D2F839BC04CC6B252646EA1E477C8"/>
          </w:pPr>
          <w:r>
            <w:t>[Type your website address]</w:t>
          </w:r>
        </w:p>
      </w:docPartBody>
    </w:docPart>
    <w:docPart>
      <w:docPartPr>
        <w:name w:val="BFC740DA0CA54AE5AB7A4A6CBDA60FEE"/>
        <w:category>
          <w:name w:val="General"/>
          <w:gallery w:val="placeholder"/>
        </w:category>
        <w:types>
          <w:type w:val="bbPlcHdr"/>
        </w:types>
        <w:behaviors>
          <w:behavior w:val="content"/>
        </w:behaviors>
        <w:guid w:val="{44621685-89ED-43A0-A13A-85C333B5B9BF}"/>
      </w:docPartPr>
      <w:docPartBody>
        <w:p w:rsidR="00463EBC" w:rsidRDefault="00A72774">
          <w:pPr>
            <w:pStyle w:val="BFC740DA0CA54AE5AB7A4A6CBDA60FEE"/>
          </w:pPr>
          <w:r>
            <w:t>[Type personal description]</w:t>
          </w:r>
        </w:p>
      </w:docPartBody>
    </w:docPart>
    <w:docPart>
      <w:docPartPr>
        <w:name w:val="587AA1A320EF4D86B21F8B8125820B99"/>
        <w:category>
          <w:name w:val="General"/>
          <w:gallery w:val="placeholder"/>
        </w:category>
        <w:types>
          <w:type w:val="bbPlcHdr"/>
        </w:types>
        <w:behaviors>
          <w:behavior w:val="content"/>
        </w:behaviors>
        <w:guid w:val="{FB36300B-3BEA-496D-9986-383ADD0FFB8C}"/>
      </w:docPartPr>
      <w:docPartBody>
        <w:p w:rsidR="00463EBC" w:rsidRDefault="00A72774">
          <w:pPr>
            <w:pStyle w:val="587AA1A320EF4D86B21F8B8125820B99"/>
          </w:pPr>
          <w:r>
            <w:t>[Type your hobby as a list]</w:t>
          </w:r>
        </w:p>
      </w:docPartBody>
    </w:docPart>
    <w:docPart>
      <w:docPartPr>
        <w:name w:val="F49B346E71564480AF6A86B6ED65D4AE"/>
        <w:category>
          <w:name w:val="General"/>
          <w:gallery w:val="placeholder"/>
        </w:category>
        <w:types>
          <w:type w:val="bbPlcHdr"/>
        </w:types>
        <w:behaviors>
          <w:behavior w:val="content"/>
        </w:behaviors>
        <w:guid w:val="{C3104474-7C2F-42DB-8E52-ADEC9049FAF5}"/>
      </w:docPartPr>
      <w:docPartBody>
        <w:p w:rsidR="00463EBC" w:rsidRDefault="00A72774">
          <w:pPr>
            <w:pStyle w:val="F49B346E71564480AF6A86B6ED65D4AE"/>
          </w:pPr>
          <w:r>
            <w:t>[Type the references]</w:t>
          </w:r>
        </w:p>
      </w:docPartBody>
    </w:docPart>
    <w:docPart>
      <w:docPartPr>
        <w:name w:val="4CF44FFF77FC489EBD29DC6BB7794DD2"/>
        <w:category>
          <w:name w:val="General"/>
          <w:gallery w:val="placeholder"/>
        </w:category>
        <w:types>
          <w:type w:val="bbPlcHdr"/>
        </w:types>
        <w:behaviors>
          <w:behavior w:val="content"/>
        </w:behaviors>
        <w:guid w:val="{D9AD3B24-E78B-400E-8B75-32C1836E8D39}"/>
      </w:docPartPr>
      <w:docPartBody>
        <w:p w:rsidR="00463EBC" w:rsidRDefault="00A72774">
          <w:pPr>
            <w:pStyle w:val="4CF44FFF77FC489EBD29DC6BB7794DD2"/>
          </w:pPr>
          <w:r>
            <w:t>[Type list of skills]</w:t>
          </w:r>
        </w:p>
      </w:docPartBody>
    </w:docPart>
    <w:docPart>
      <w:docPartPr>
        <w:name w:val="DefaultPlaceholder_22610170"/>
        <w:category>
          <w:name w:val="General"/>
          <w:gallery w:val="placeholder"/>
        </w:category>
        <w:types>
          <w:type w:val="bbPlcHdr"/>
        </w:types>
        <w:behaviors>
          <w:behavior w:val="content"/>
        </w:behaviors>
        <w:guid w:val="{EAB06077-B134-4371-8F9B-6565099469C1}"/>
      </w:docPartPr>
      <w:docPartBody>
        <w:p w:rsidR="00463EBC" w:rsidRDefault="00A72774">
          <w:r>
            <w:rPr>
              <w:rStyle w:val="PlaceholderText"/>
            </w:rPr>
            <w:t>Choose a building block.</w:t>
          </w:r>
        </w:p>
      </w:docPartBody>
    </w:docPart>
    <w:docPart>
      <w:docPartPr>
        <w:name w:val="1B0E1EBC0E9F4CF1BE60D80A9E0B35CC"/>
        <w:category>
          <w:name w:val="General"/>
          <w:gallery w:val="placeholder"/>
        </w:category>
        <w:types>
          <w:type w:val="bbPlcHdr"/>
        </w:types>
        <w:behaviors>
          <w:behavior w:val="content"/>
        </w:behaviors>
        <w:guid w:val="{50D09184-0610-4829-B0E8-ADC7A441BA01}"/>
      </w:docPartPr>
      <w:docPartBody>
        <w:p w:rsidR="00000000" w:rsidRDefault="00463EBC" w:rsidP="00463EBC">
          <w:pPr>
            <w:pStyle w:val="1B0E1EBC0E9F4CF1BE60D80A9E0B35CC"/>
          </w:pPr>
          <w:r>
            <w:rPr>
              <w:rStyle w:val="PlaceholderText"/>
              <w:rFonts w:asciiTheme="majorHAnsi" w:hAnsiTheme="majorHAnsi"/>
              <w:b/>
              <w:sz w:val="36"/>
              <w:szCs w:val="36"/>
            </w:rPr>
            <w:t>[TYPE THE SENDER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TFangsong">
    <w:altName w:val="华文仿宋"/>
    <w:panose1 w:val="00000000000000000000"/>
    <w:charset w:val="86"/>
    <w:family w:val="roman"/>
    <w:notTrueType/>
    <w:pitch w:val="default"/>
  </w:font>
  <w:font w:name="Calibri">
    <w:panose1 w:val="020F05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6F573C6"/>
    <w:multiLevelType w:val="hybridMultilevel"/>
    <w:tmpl w:val="4D32FDD8"/>
    <w:lvl w:ilvl="0" w:tplc="D19E5B8A">
      <w:start w:val="1"/>
      <w:numFmt w:val="bullet"/>
      <w:pStyle w:val="NormalIndent"/>
      <w:lvlText w:val=""/>
      <w:lvlJc w:val="left"/>
      <w:pPr>
        <w:ind w:left="1800" w:hanging="360"/>
      </w:pPr>
      <w:rPr>
        <w:rFonts w:ascii="Wingdings 2" w:hAnsi="Wingdings 2" w:cs="Symbol"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cs="Wingdings" w:hint="default"/>
      </w:rPr>
    </w:lvl>
    <w:lvl w:ilvl="3" w:tplc="04090001" w:tentative="1">
      <w:start w:val="1"/>
      <w:numFmt w:val="bullet"/>
      <w:lvlText w:val=""/>
      <w:lvlJc w:val="left"/>
      <w:pPr>
        <w:ind w:left="4752" w:hanging="360"/>
      </w:pPr>
      <w:rPr>
        <w:rFonts w:ascii="Symbol" w:hAnsi="Symbol" w:cs="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cs="Wingdings" w:hint="default"/>
      </w:rPr>
    </w:lvl>
    <w:lvl w:ilvl="6" w:tplc="04090001" w:tentative="1">
      <w:start w:val="1"/>
      <w:numFmt w:val="bullet"/>
      <w:lvlText w:val=""/>
      <w:lvlJc w:val="left"/>
      <w:pPr>
        <w:ind w:left="6912" w:hanging="360"/>
      </w:pPr>
      <w:rPr>
        <w:rFonts w:ascii="Symbol" w:hAnsi="Symbol" w:cs="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cs="Wingdings" w:hint="default"/>
      </w:rPr>
    </w:lvl>
  </w:abstractNum>
  <w:num w:numId="1">
    <w:abstractNumId w:val="0"/>
  </w:num>
  <w:num w:numId="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embedSystemFonts/>
  <w:defaultTabStop w:val="720"/>
  <w:characterSpacingControl w:val="doNotCompress"/>
  <w:compat>
    <w:doNotSnapToGridInCell/>
    <w:doNotWrapTextWithPunct/>
    <w:doNotUseEastAsianBreakRules/>
    <w:growAutofit/>
    <w:useFELayout/>
    <w:compatSetting w:name="compatibilityMode" w:uri="http://schemas.microsoft.com/office/word" w:val="15"/>
  </w:compat>
  <w:rsids>
    <w:rsidRoot w:val="00A72774"/>
    <w:rsid w:val="00403DD3"/>
    <w:rsid w:val="00463EBC"/>
    <w:rsid w:val="00A72774"/>
  </w:rsids>
  <m:mathPr>
    <m:mathFont m:val="Cambria Math"/>
    <m:brkBin m:val="before"/>
    <m:brkBinSub m:val="--"/>
    <m:smallFrac m:val="0"/>
    <m:dispDef/>
    <m:lMargin m:val="0"/>
    <m:rMargin m:val="0"/>
    <m:defJc m:val="centerGroup"/>
    <m:wrapIndent m:val="1440"/>
    <m:intLim m:val="undOvr"/>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6"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qFormat="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727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463EBC"/>
    <w:rPr>
      <w:color w:val="808080"/>
    </w:rPr>
  </w:style>
  <w:style w:type="paragraph" w:customStyle="1" w:styleId="PlaceholderAutotext9">
    <w:name w:val="PlaceholderAutotext_9"/>
    <w:rsid w:val="00A72774"/>
  </w:style>
  <w:style w:type="paragraph" w:customStyle="1" w:styleId="PlaceholderAutotext10">
    <w:name w:val="PlaceholderAutotext_10"/>
    <w:rsid w:val="00A72774"/>
  </w:style>
  <w:style w:type="paragraph" w:customStyle="1" w:styleId="PlaceholderAutotext11">
    <w:name w:val="PlaceholderAutotext_11"/>
    <w:rsid w:val="00A72774"/>
  </w:style>
  <w:style w:type="paragraph" w:customStyle="1" w:styleId="PlaceholderAutotext12">
    <w:name w:val="PlaceholderAutotext_12"/>
    <w:rsid w:val="00A72774"/>
  </w:style>
  <w:style w:type="paragraph" w:customStyle="1" w:styleId="PlaceholderAutotext13">
    <w:name w:val="PlaceholderAutotext_13"/>
    <w:rsid w:val="00A72774"/>
  </w:style>
  <w:style w:type="paragraph" w:customStyle="1" w:styleId="PlaceholderAutotext14">
    <w:name w:val="PlaceholderAutotext_14"/>
    <w:rsid w:val="00A72774"/>
  </w:style>
  <w:style w:type="paragraph" w:customStyle="1" w:styleId="PlaceholderAutotext15">
    <w:name w:val="PlaceholderAutotext_15"/>
    <w:rsid w:val="00A72774"/>
  </w:style>
  <w:style w:type="paragraph" w:customStyle="1" w:styleId="PlaceholderAutotext16">
    <w:name w:val="PlaceholderAutotext_16"/>
    <w:rsid w:val="00A72774"/>
  </w:style>
  <w:style w:type="paragraph" w:customStyle="1" w:styleId="PlaceholderAutotext17">
    <w:name w:val="PlaceholderAutotext_17"/>
    <w:rsid w:val="00A72774"/>
  </w:style>
  <w:style w:type="paragraph" w:customStyle="1" w:styleId="PlaceholderAutotext1">
    <w:name w:val="PlaceholderAutotext_1"/>
    <w:rsid w:val="00A72774"/>
    <w:pPr>
      <w:spacing w:after="180" w:line="264" w:lineRule="auto"/>
    </w:pPr>
    <w:rPr>
      <w:rFonts w:eastAsiaTheme="minorHAnsi" w:cs="Times New Roman"/>
      <w:sz w:val="23"/>
      <w:szCs w:val="20"/>
      <w:lang w:eastAsia="ja-JP"/>
    </w:rPr>
  </w:style>
  <w:style w:type="paragraph" w:customStyle="1" w:styleId="PlaceholderAutotext3">
    <w:name w:val="PlaceholderAutotext_3"/>
    <w:rsid w:val="00A72774"/>
    <w:pPr>
      <w:spacing w:after="180" w:line="264" w:lineRule="auto"/>
    </w:pPr>
    <w:rPr>
      <w:rFonts w:eastAsiaTheme="minorHAnsi" w:cs="Times New Roman"/>
      <w:sz w:val="23"/>
      <w:szCs w:val="20"/>
      <w:lang w:eastAsia="ja-JP"/>
    </w:rPr>
  </w:style>
  <w:style w:type="paragraph" w:customStyle="1" w:styleId="PlaceholderAutotext31">
    <w:name w:val="PlaceholderAutotext_31"/>
    <w:rsid w:val="00A72774"/>
    <w:pPr>
      <w:spacing w:after="180" w:line="264" w:lineRule="auto"/>
    </w:pPr>
    <w:rPr>
      <w:rFonts w:eastAsiaTheme="minorHAnsi" w:cs="Times New Roman"/>
      <w:sz w:val="23"/>
      <w:szCs w:val="20"/>
      <w:lang w:eastAsia="ja-JP"/>
    </w:rPr>
  </w:style>
  <w:style w:type="paragraph" w:customStyle="1" w:styleId="E4967B8850D946D4B7CC4D1FC19C4251">
    <w:name w:val="E4967B8850D946D4B7CC4D1FC19C4251"/>
    <w:rsid w:val="00A72774"/>
  </w:style>
  <w:style w:type="paragraph" w:customStyle="1" w:styleId="D5A4AA4B425E42579E38F113E60EB5E5">
    <w:name w:val="D5A4AA4B425E42579E38F113E60EB5E5"/>
    <w:rsid w:val="00A72774"/>
  </w:style>
  <w:style w:type="paragraph" w:customStyle="1" w:styleId="E36B42F075FC47CBB0F09B4F528AA5E8">
    <w:name w:val="E36B42F075FC47CBB0F09B4F528AA5E8"/>
    <w:rsid w:val="00A72774"/>
  </w:style>
  <w:style w:type="paragraph" w:customStyle="1" w:styleId="56A6504660F14E4C8C0DA6B3D023AC3B">
    <w:name w:val="56A6504660F14E4C8C0DA6B3D023AC3B"/>
    <w:rsid w:val="00A72774"/>
  </w:style>
  <w:style w:type="paragraph" w:customStyle="1" w:styleId="325BACA44ACF426BAC1E6D81D91D1A13">
    <w:name w:val="325BACA44ACF426BAC1E6D81D91D1A13"/>
    <w:rsid w:val="00A72774"/>
  </w:style>
  <w:style w:type="paragraph" w:customStyle="1" w:styleId="A96FD005793B485FABCC0B57EC00EB6B">
    <w:name w:val="A96FD005793B485FABCC0B57EC00EB6B"/>
    <w:rsid w:val="00A72774"/>
  </w:style>
  <w:style w:type="character" w:customStyle="1" w:styleId="subsectiondatechar">
    <w:name w:val="subsectiondatechar"/>
    <w:basedOn w:val="DefaultParagraphFont"/>
    <w:rsid w:val="00A72774"/>
  </w:style>
  <w:style w:type="paragraph" w:customStyle="1" w:styleId="87C548CB7BD940ADB297824E91C2D9FA">
    <w:name w:val="87C548CB7BD940ADB297824E91C2D9FA"/>
    <w:rsid w:val="00A72774"/>
  </w:style>
  <w:style w:type="paragraph" w:customStyle="1" w:styleId="7FA82C9E45E94B508F359760B1FDEB02">
    <w:name w:val="7FA82C9E45E94B508F359760B1FDEB02"/>
    <w:rsid w:val="00A72774"/>
  </w:style>
  <w:style w:type="paragraph" w:customStyle="1" w:styleId="06F90B372B4148E69F869027D54F1CAB">
    <w:name w:val="06F90B372B4148E69F869027D54F1CAB"/>
    <w:rsid w:val="00A72774"/>
  </w:style>
  <w:style w:type="paragraph" w:customStyle="1" w:styleId="8712552122BD480E8B39801450C4DADE">
    <w:name w:val="8712552122BD480E8B39801450C4DADE"/>
    <w:rsid w:val="00A72774"/>
  </w:style>
  <w:style w:type="paragraph" w:customStyle="1" w:styleId="BE44B1225D854EF8A8BD3C0FE8B55D07">
    <w:name w:val="BE44B1225D854EF8A8BD3C0FE8B55D07"/>
    <w:rsid w:val="00A72774"/>
  </w:style>
  <w:style w:type="paragraph" w:customStyle="1" w:styleId="375900DACDD54691AA68A07808C09458">
    <w:name w:val="375900DACDD54691AA68A07808C09458"/>
    <w:rsid w:val="00A72774"/>
  </w:style>
  <w:style w:type="paragraph" w:customStyle="1" w:styleId="560FE917A86747859229E945940787F4">
    <w:name w:val="560FE917A86747859229E945940787F4"/>
    <w:rsid w:val="00A72774"/>
  </w:style>
  <w:style w:type="paragraph" w:customStyle="1" w:styleId="9516F79FE9954CE79933423DD9D2DEDF">
    <w:name w:val="9516F79FE9954CE79933423DD9D2DEDF"/>
    <w:rsid w:val="00A72774"/>
  </w:style>
  <w:style w:type="paragraph" w:customStyle="1" w:styleId="3AC6E4C27E8E47A99A8FFFA67AA83830">
    <w:name w:val="3AC6E4C27E8E47A99A8FFFA67AA83830"/>
    <w:rsid w:val="00A72774"/>
  </w:style>
  <w:style w:type="paragraph" w:customStyle="1" w:styleId="Section">
    <w:name w:val="Section"/>
    <w:basedOn w:val="Normal"/>
    <w:uiPriority w:val="1"/>
    <w:qFormat/>
    <w:rsid w:val="00A72774"/>
    <w:pPr>
      <w:spacing w:before="240" w:after="0" w:line="240" w:lineRule="auto"/>
    </w:pPr>
    <w:rPr>
      <w:rFonts w:eastAsiaTheme="minorHAnsi" w:cs="Times New Roman"/>
      <w:b/>
      <w:caps/>
      <w:color w:val="ED7D31" w:themeColor="accent2"/>
      <w:spacing w:val="60"/>
      <w:sz w:val="24"/>
      <w:szCs w:val="20"/>
    </w:rPr>
  </w:style>
  <w:style w:type="paragraph" w:customStyle="1" w:styleId="Subsection">
    <w:name w:val="Subsection"/>
    <w:basedOn w:val="Normal"/>
    <w:uiPriority w:val="1"/>
    <w:qFormat/>
    <w:rsid w:val="00A72774"/>
    <w:pPr>
      <w:spacing w:after="0" w:line="240" w:lineRule="auto"/>
    </w:pPr>
    <w:rPr>
      <w:rFonts w:eastAsiaTheme="minorHAnsi" w:cs="Times New Roman"/>
      <w:b/>
      <w:color w:val="4472C4" w:themeColor="accent1"/>
      <w:spacing w:val="30"/>
      <w:sz w:val="24"/>
      <w:szCs w:val="20"/>
    </w:rPr>
  </w:style>
  <w:style w:type="paragraph" w:styleId="ListBullet">
    <w:name w:val="List Bullet"/>
    <w:basedOn w:val="Normal"/>
    <w:uiPriority w:val="36"/>
    <w:unhideWhenUsed/>
    <w:qFormat/>
    <w:rsid w:val="00A72774"/>
    <w:pPr>
      <w:numPr>
        <w:numId w:val="1"/>
      </w:numPr>
      <w:spacing w:after="180" w:line="264" w:lineRule="auto"/>
    </w:pPr>
    <w:rPr>
      <w:rFonts w:eastAsiaTheme="minorHAnsi" w:cs="Times New Roman"/>
      <w:sz w:val="24"/>
      <w:szCs w:val="20"/>
    </w:rPr>
  </w:style>
  <w:style w:type="paragraph" w:customStyle="1" w:styleId="EFE0E3D03FC74AB39ED2B30AACEEF506">
    <w:name w:val="EFE0E3D03FC74AB39ED2B30AACEEF506"/>
    <w:rsid w:val="00A72774"/>
  </w:style>
  <w:style w:type="paragraph" w:customStyle="1" w:styleId="B3D6BBDC5654461993CD41952A686026">
    <w:name w:val="B3D6BBDC5654461993CD41952A686026"/>
    <w:rsid w:val="00A72774"/>
  </w:style>
  <w:style w:type="paragraph" w:customStyle="1" w:styleId="79FF6D3942EE47169E4B43284A0F90B3">
    <w:name w:val="79FF6D3942EE47169E4B43284A0F90B3"/>
    <w:rsid w:val="00A72774"/>
  </w:style>
  <w:style w:type="paragraph" w:customStyle="1" w:styleId="B47BA5E89BBC4473891E5B9BE0408B2B">
    <w:name w:val="B47BA5E89BBC4473891E5B9BE0408B2B"/>
    <w:rsid w:val="00A72774"/>
  </w:style>
  <w:style w:type="paragraph" w:customStyle="1" w:styleId="01F1CA6EA6224FF89C83ADDAB91A1D10">
    <w:name w:val="01F1CA6EA6224FF89C83ADDAB91A1D10"/>
    <w:rsid w:val="00A72774"/>
  </w:style>
  <w:style w:type="paragraph" w:customStyle="1" w:styleId="8B43C943311A4854803EEB53CC0A117E">
    <w:name w:val="8B43C943311A4854803EEB53CC0A117E"/>
    <w:rsid w:val="00A72774"/>
  </w:style>
  <w:style w:type="paragraph" w:customStyle="1" w:styleId="4C295490F4CA474BBE1BDCA4E5371C6F">
    <w:name w:val="4C295490F4CA474BBE1BDCA4E5371C6F"/>
    <w:rsid w:val="00A72774"/>
  </w:style>
  <w:style w:type="paragraph" w:customStyle="1" w:styleId="DDA41B2CBE8D4693AD47FF400DE1E65B">
    <w:name w:val="DDA41B2CBE8D4693AD47FF400DE1E65B"/>
    <w:rsid w:val="00A72774"/>
  </w:style>
  <w:style w:type="paragraph" w:customStyle="1" w:styleId="BC9DF701C56444B3B3E17619D3011DEE">
    <w:name w:val="BC9DF701C56444B3B3E17619D3011DEE"/>
    <w:rsid w:val="00A72774"/>
  </w:style>
  <w:style w:type="paragraph" w:customStyle="1" w:styleId="0E0C377DEFF5466B9FF6032E42436DE8">
    <w:name w:val="0E0C377DEFF5466B9FF6032E42436DE8"/>
    <w:rsid w:val="00A72774"/>
  </w:style>
  <w:style w:type="paragraph" w:customStyle="1" w:styleId="C38014B0BC444B068AE8EB7DBE4E439F">
    <w:name w:val="C38014B0BC444B068AE8EB7DBE4E439F"/>
    <w:rsid w:val="00A72774"/>
  </w:style>
  <w:style w:type="paragraph" w:customStyle="1" w:styleId="4900429C91BB47F0AD8455ED9170B489">
    <w:name w:val="4900429C91BB47F0AD8455ED9170B489"/>
    <w:rsid w:val="00A72774"/>
  </w:style>
  <w:style w:type="paragraph" w:customStyle="1" w:styleId="F27BFCF73D204274BEBCBD4E5BE1085A">
    <w:name w:val="F27BFCF73D204274BEBCBD4E5BE1085A"/>
    <w:rsid w:val="00A72774"/>
  </w:style>
  <w:style w:type="paragraph" w:customStyle="1" w:styleId="2058BFDA3685441EB26665CB2B0CAA35">
    <w:name w:val="2058BFDA3685441EB26665CB2B0CAA35"/>
    <w:rsid w:val="00A72774"/>
  </w:style>
  <w:style w:type="paragraph" w:customStyle="1" w:styleId="BB5E300904424302A1CF3AC1E1C41EC8">
    <w:name w:val="BB5E300904424302A1CF3AC1E1C41EC8"/>
    <w:rsid w:val="00A72774"/>
  </w:style>
  <w:style w:type="paragraph" w:customStyle="1" w:styleId="42F9862934BF4DDA9995F6CB0E07C1F5">
    <w:name w:val="42F9862934BF4DDA9995F6CB0E07C1F5"/>
    <w:rsid w:val="00A72774"/>
  </w:style>
  <w:style w:type="paragraph" w:customStyle="1" w:styleId="C0FF8A504AE44375821A13EDDAEF5B0E">
    <w:name w:val="C0FF8A504AE44375821A13EDDAEF5B0E"/>
    <w:rsid w:val="00A72774"/>
  </w:style>
  <w:style w:type="paragraph" w:customStyle="1" w:styleId="E826A0135C6D40E08239AB12E1ECA956">
    <w:name w:val="E826A0135C6D40E08239AB12E1ECA956"/>
    <w:rsid w:val="00A72774"/>
  </w:style>
  <w:style w:type="paragraph" w:customStyle="1" w:styleId="A88F7F6EE80049A4A75A836138A40170">
    <w:name w:val="A88F7F6EE80049A4A75A836138A40170"/>
    <w:rsid w:val="00A72774"/>
  </w:style>
  <w:style w:type="paragraph" w:customStyle="1" w:styleId="48AD54CF68F3455EB8E3E595FF9555F2">
    <w:name w:val="48AD54CF68F3455EB8E3E595FF9555F2"/>
    <w:rsid w:val="00A72774"/>
  </w:style>
  <w:style w:type="paragraph" w:customStyle="1" w:styleId="9D3291586C3A43D484559AC3AA37A89B">
    <w:name w:val="9D3291586C3A43D484559AC3AA37A89B"/>
    <w:rsid w:val="00A72774"/>
  </w:style>
  <w:style w:type="paragraph" w:customStyle="1" w:styleId="BB00F89F4AD64AC6A64C3E5CC36A36D6">
    <w:name w:val="BB00F89F4AD64AC6A64C3E5CC36A36D6"/>
    <w:rsid w:val="00A72774"/>
  </w:style>
  <w:style w:type="paragraph" w:customStyle="1" w:styleId="6F60E987732A46228943929F78D46B94">
    <w:name w:val="6F60E987732A46228943929F78D46B94"/>
    <w:rsid w:val="00A72774"/>
  </w:style>
  <w:style w:type="paragraph" w:customStyle="1" w:styleId="1A9126BE6EF241A78F9C9D4A9833548D">
    <w:name w:val="1A9126BE6EF241A78F9C9D4A9833548D"/>
    <w:rsid w:val="00A72774"/>
  </w:style>
  <w:style w:type="paragraph" w:customStyle="1" w:styleId="BCF904FEDAFA4883888E402A9B720BD7">
    <w:name w:val="BCF904FEDAFA4883888E402A9B720BD7"/>
    <w:rsid w:val="00A72774"/>
  </w:style>
  <w:style w:type="paragraph" w:customStyle="1" w:styleId="083CE1B41A6043E7BE5B8C1F35D15898">
    <w:name w:val="083CE1B41A6043E7BE5B8C1F35D15898"/>
    <w:rsid w:val="00A72774"/>
  </w:style>
  <w:style w:type="paragraph" w:customStyle="1" w:styleId="B68B685624B2478D9A687FB595C330E9">
    <w:name w:val="B68B685624B2478D9A687FB595C330E9"/>
    <w:rsid w:val="00A72774"/>
  </w:style>
  <w:style w:type="table" w:styleId="TableGrid">
    <w:name w:val="Table Grid"/>
    <w:basedOn w:val="TableNormal"/>
    <w:uiPriority w:val="1"/>
    <w:rsid w:val="00A72774"/>
    <w:pPr>
      <w:spacing w:after="0" w:line="240" w:lineRule="auto"/>
    </w:pPr>
    <w:rPr>
      <w:rFonts w:eastAsiaTheme="minorHAnsi"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uiPriority w:val="99"/>
    <w:qFormat/>
    <w:rsid w:val="00A72774"/>
    <w:pPr>
      <w:spacing w:after="0" w:line="240" w:lineRule="auto"/>
    </w:pPr>
    <w:rPr>
      <w:rFonts w:eastAsiaTheme="minorHAnsi" w:cs="Times New Roman"/>
      <w:sz w:val="23"/>
      <w:szCs w:val="20"/>
      <w:lang w:eastAsia="ja-JP"/>
    </w:rPr>
  </w:style>
  <w:style w:type="paragraph" w:customStyle="1" w:styleId="CompanyName">
    <w:name w:val="Company Name"/>
    <w:basedOn w:val="Normal"/>
    <w:qFormat/>
    <w:rsid w:val="00A72774"/>
    <w:pPr>
      <w:spacing w:after="0" w:line="264" w:lineRule="auto"/>
    </w:pPr>
    <w:rPr>
      <w:rFonts w:eastAsiaTheme="minorHAnsi" w:cs="Times New Roman"/>
      <w:b/>
      <w:color w:val="44546A" w:themeColor="text2"/>
      <w:sz w:val="28"/>
      <w:szCs w:val="36"/>
      <w:lang w:eastAsia="ja-JP"/>
    </w:rPr>
  </w:style>
  <w:style w:type="paragraph" w:customStyle="1" w:styleId="Category">
    <w:name w:val="Category"/>
    <w:basedOn w:val="Normal"/>
    <w:link w:val="CategoryChar"/>
    <w:qFormat/>
    <w:rsid w:val="00A72774"/>
    <w:pPr>
      <w:spacing w:after="0" w:line="264" w:lineRule="auto"/>
    </w:pPr>
    <w:rPr>
      <w:rFonts w:eastAsiaTheme="minorHAnsi" w:cs="Times New Roman"/>
      <w:b/>
      <w:sz w:val="24"/>
      <w:szCs w:val="24"/>
      <w:lang w:eastAsia="ja-JP"/>
    </w:rPr>
  </w:style>
  <w:style w:type="character" w:customStyle="1" w:styleId="CategoryChar">
    <w:name w:val="Category Char"/>
    <w:basedOn w:val="DefaultParagraphFont"/>
    <w:link w:val="Category"/>
    <w:rsid w:val="00A72774"/>
    <w:rPr>
      <w:rFonts w:eastAsiaTheme="minorHAnsi" w:cs="Times New Roman"/>
      <w:b/>
      <w:sz w:val="24"/>
      <w:szCs w:val="24"/>
      <w:lang w:eastAsia="ja-JP"/>
    </w:rPr>
  </w:style>
  <w:style w:type="paragraph" w:customStyle="1" w:styleId="7C899FB11E1A495195368AAC429D9198">
    <w:name w:val="7C899FB11E1A495195368AAC429D9198"/>
    <w:rsid w:val="00A72774"/>
  </w:style>
  <w:style w:type="paragraph" w:customStyle="1" w:styleId="E809BBE5314E4C63AC5D7E1B311FC789">
    <w:name w:val="E809BBE5314E4C63AC5D7E1B311FC789"/>
    <w:rsid w:val="00A72774"/>
  </w:style>
  <w:style w:type="paragraph" w:customStyle="1" w:styleId="B2D40E9914394133B04F2DC36DAEE0AA">
    <w:name w:val="B2D40E9914394133B04F2DC36DAEE0AA"/>
    <w:rsid w:val="00A72774"/>
  </w:style>
  <w:style w:type="paragraph" w:customStyle="1" w:styleId="55EA448CB0094DAE9FD507823BB72D43">
    <w:name w:val="55EA448CB0094DAE9FD507823BB72D43"/>
    <w:rsid w:val="00A72774"/>
  </w:style>
  <w:style w:type="paragraph" w:customStyle="1" w:styleId="0230D5A2567D45A39671A7787D3D9D72">
    <w:name w:val="0230D5A2567D45A39671A7787D3D9D72"/>
    <w:rsid w:val="00A72774"/>
  </w:style>
  <w:style w:type="paragraph" w:customStyle="1" w:styleId="091662171E524B90859D758721BC72C9">
    <w:name w:val="091662171E524B90859D758721BC72C9"/>
    <w:rsid w:val="00A72774"/>
  </w:style>
  <w:style w:type="paragraph" w:customStyle="1" w:styleId="9769BA0B411D4A4DAFF27DEE935B0912">
    <w:name w:val="9769BA0B411D4A4DAFF27DEE935B0912"/>
    <w:rsid w:val="00A72774"/>
  </w:style>
  <w:style w:type="paragraph" w:customStyle="1" w:styleId="D03CD230C2B24A049DA9D2AA39DCCFF9">
    <w:name w:val="D03CD230C2B24A049DA9D2AA39DCCFF9"/>
    <w:rsid w:val="00A72774"/>
  </w:style>
  <w:style w:type="paragraph" w:customStyle="1" w:styleId="13F104FFBAE843A38BB81D0E13A1458F">
    <w:name w:val="13F104FFBAE843A38BB81D0E13A1458F"/>
    <w:rsid w:val="00A72774"/>
  </w:style>
  <w:style w:type="paragraph" w:customStyle="1" w:styleId="11A198E686514130BA34ED80C6DBEDAF">
    <w:name w:val="11A198E686514130BA34ED80C6DBEDAF"/>
    <w:rsid w:val="00A72774"/>
  </w:style>
  <w:style w:type="paragraph" w:customStyle="1" w:styleId="5AB83802505E438AABE89FFE100432D0">
    <w:name w:val="5AB83802505E438AABE89FFE100432D0"/>
    <w:rsid w:val="00A72774"/>
  </w:style>
  <w:style w:type="paragraph" w:customStyle="1" w:styleId="239CE90B85724DD49F7A401F28A06D43">
    <w:name w:val="239CE90B85724DD49F7A401F28A06D43"/>
    <w:rsid w:val="00A72774"/>
  </w:style>
  <w:style w:type="paragraph" w:customStyle="1" w:styleId="66CDF96773A248FA9364446C4E3EC949">
    <w:name w:val="66CDF96773A248FA9364446C4E3EC949"/>
    <w:rsid w:val="00A72774"/>
  </w:style>
  <w:style w:type="paragraph" w:customStyle="1" w:styleId="A1A76BDE967E4BA0A6969F20294E0035">
    <w:name w:val="A1A76BDE967E4BA0A6969F20294E0035"/>
    <w:rsid w:val="00A72774"/>
  </w:style>
  <w:style w:type="character" w:styleId="IntenseEmphasis">
    <w:name w:val="Intense Emphasis"/>
    <w:basedOn w:val="DefaultParagraphFont"/>
    <w:uiPriority w:val="21"/>
    <w:qFormat/>
    <w:rsid w:val="00A72774"/>
    <w:rPr>
      <w:rFonts w:asciiTheme="minorHAnsi" w:hAnsiTheme="minorHAnsi"/>
      <w:b/>
      <w:dstrike w:val="0"/>
      <w:color w:val="ED7D31" w:themeColor="accent2"/>
      <w:spacing w:val="10"/>
      <w:w w:val="100"/>
      <w:kern w:val="0"/>
      <w:position w:val="0"/>
      <w:sz w:val="23"/>
      <w:vertAlign w:val="baseline"/>
    </w:rPr>
  </w:style>
  <w:style w:type="paragraph" w:customStyle="1" w:styleId="FooterEven">
    <w:name w:val="Footer Even"/>
    <w:basedOn w:val="Normal"/>
    <w:qFormat/>
    <w:rsid w:val="00A72774"/>
    <w:pPr>
      <w:pBdr>
        <w:top w:val="single" w:sz="4" w:space="1" w:color="4472C4" w:themeColor="accent1"/>
      </w:pBdr>
      <w:spacing w:after="180" w:line="264" w:lineRule="auto"/>
    </w:pPr>
    <w:rPr>
      <w:rFonts w:eastAsiaTheme="minorHAnsi" w:cs="Times New Roman"/>
      <w:color w:val="44546A" w:themeColor="text2"/>
      <w:sz w:val="20"/>
      <w:szCs w:val="20"/>
      <w:lang w:eastAsia="ja-JP"/>
    </w:rPr>
  </w:style>
  <w:style w:type="paragraph" w:customStyle="1" w:styleId="FooterOdd">
    <w:name w:val="Footer Odd"/>
    <w:basedOn w:val="Normal"/>
    <w:qFormat/>
    <w:rsid w:val="00A72774"/>
    <w:pPr>
      <w:pBdr>
        <w:top w:val="single" w:sz="4" w:space="1" w:color="4472C4" w:themeColor="accent1"/>
      </w:pBdr>
      <w:spacing w:after="180" w:line="264" w:lineRule="auto"/>
      <w:jc w:val="right"/>
    </w:pPr>
    <w:rPr>
      <w:rFonts w:eastAsiaTheme="minorHAnsi" w:cs="Times New Roman"/>
      <w:color w:val="44546A" w:themeColor="text2"/>
      <w:sz w:val="20"/>
      <w:szCs w:val="20"/>
      <w:lang w:eastAsia="ja-JP"/>
    </w:rPr>
  </w:style>
  <w:style w:type="paragraph" w:customStyle="1" w:styleId="03FCB073701C49E58A26A45B733439AA">
    <w:name w:val="03FCB073701C49E58A26A45B733439AA"/>
    <w:rsid w:val="00A72774"/>
  </w:style>
  <w:style w:type="paragraph" w:customStyle="1" w:styleId="HeaderEven">
    <w:name w:val="Header Even"/>
    <w:basedOn w:val="NoSpacing"/>
    <w:qFormat/>
    <w:rsid w:val="00A72774"/>
    <w:pPr>
      <w:pBdr>
        <w:bottom w:val="single" w:sz="4" w:space="1" w:color="4472C4" w:themeColor="accent1"/>
      </w:pBdr>
    </w:pPr>
    <w:rPr>
      <w:b/>
      <w:color w:val="44546A" w:themeColor="text2"/>
      <w:sz w:val="20"/>
    </w:rPr>
  </w:style>
  <w:style w:type="paragraph" w:customStyle="1" w:styleId="D923F4A351B04B1FBEA86B66D3A3C627">
    <w:name w:val="D923F4A351B04B1FBEA86B66D3A3C627"/>
    <w:rsid w:val="00A72774"/>
  </w:style>
  <w:style w:type="paragraph" w:customStyle="1" w:styleId="HeaderOdd">
    <w:name w:val="Header Odd"/>
    <w:basedOn w:val="NoSpacing"/>
    <w:qFormat/>
    <w:rsid w:val="00A72774"/>
    <w:pPr>
      <w:pBdr>
        <w:bottom w:val="single" w:sz="4" w:space="1" w:color="4472C4" w:themeColor="accent1"/>
      </w:pBdr>
      <w:jc w:val="right"/>
    </w:pPr>
    <w:rPr>
      <w:b/>
      <w:color w:val="44546A" w:themeColor="text2"/>
      <w:sz w:val="20"/>
    </w:rPr>
  </w:style>
  <w:style w:type="paragraph" w:customStyle="1" w:styleId="B6F81626EDA944F9BD4EA3710A106C08">
    <w:name w:val="B6F81626EDA944F9BD4EA3710A106C08"/>
    <w:rsid w:val="00A72774"/>
  </w:style>
  <w:style w:type="paragraph" w:customStyle="1" w:styleId="B84DBB4AB61D47AB99F0705533C1AC2F">
    <w:name w:val="B84DBB4AB61D47AB99F0705533C1AC2F"/>
    <w:rsid w:val="00A72774"/>
  </w:style>
  <w:style w:type="paragraph" w:customStyle="1" w:styleId="19E05D11E0EF463BBC045916C3BF0184">
    <w:name w:val="19E05D11E0EF463BBC045916C3BF0184"/>
    <w:rsid w:val="00A72774"/>
  </w:style>
  <w:style w:type="paragraph" w:customStyle="1" w:styleId="EAB93E23B46644EB84F48B6B679D0724">
    <w:name w:val="EAB93E23B46644EB84F48B6B679D0724"/>
    <w:rsid w:val="00A72774"/>
  </w:style>
  <w:style w:type="paragraph" w:customStyle="1" w:styleId="E5211D5AC2A249AFB5B8E19F980353A4">
    <w:name w:val="E5211D5AC2A249AFB5B8E19F980353A4"/>
    <w:rsid w:val="00A72774"/>
  </w:style>
  <w:style w:type="paragraph" w:customStyle="1" w:styleId="789591D6522C498EAA3DEAF25E3D7F82">
    <w:name w:val="789591D6522C498EAA3DEAF25E3D7F82"/>
    <w:rsid w:val="00A72774"/>
  </w:style>
  <w:style w:type="paragraph" w:customStyle="1" w:styleId="D701AB658989436B8DD58EB2A4AA7B2A">
    <w:name w:val="D701AB658989436B8DD58EB2A4AA7B2A"/>
    <w:rsid w:val="00A72774"/>
  </w:style>
  <w:style w:type="paragraph" w:customStyle="1" w:styleId="80B943323AA3480E9F52B467C6819718">
    <w:name w:val="80B943323AA3480E9F52B467C6819718"/>
    <w:rsid w:val="00A72774"/>
  </w:style>
  <w:style w:type="paragraph" w:customStyle="1" w:styleId="B2103EDED4CA482A9C13056E9B6466D7">
    <w:name w:val="B2103EDED4CA482A9C13056E9B6466D7"/>
    <w:rsid w:val="00A72774"/>
  </w:style>
  <w:style w:type="paragraph" w:styleId="Salutation">
    <w:name w:val="Salutation"/>
    <w:basedOn w:val="Normal"/>
    <w:next w:val="Normal"/>
    <w:link w:val="SalutationChar"/>
    <w:uiPriority w:val="4"/>
    <w:unhideWhenUsed/>
    <w:qFormat/>
    <w:rsid w:val="00A72774"/>
    <w:pPr>
      <w:spacing w:before="400" w:after="320" w:line="240" w:lineRule="auto"/>
    </w:pPr>
    <w:rPr>
      <w:rFonts w:eastAsiaTheme="minorHAnsi" w:cs="Times New Roman"/>
      <w:b/>
      <w:sz w:val="23"/>
      <w:szCs w:val="20"/>
      <w:lang w:eastAsia="ja-JP"/>
    </w:rPr>
  </w:style>
  <w:style w:type="character" w:customStyle="1" w:styleId="SalutationChar">
    <w:name w:val="Salutation Char"/>
    <w:basedOn w:val="DefaultParagraphFont"/>
    <w:link w:val="Salutation"/>
    <w:uiPriority w:val="4"/>
    <w:rsid w:val="00A72774"/>
    <w:rPr>
      <w:rFonts w:eastAsiaTheme="minorHAnsi" w:cs="Times New Roman"/>
      <w:b/>
      <w:sz w:val="23"/>
      <w:szCs w:val="20"/>
      <w:lang w:eastAsia="ja-JP"/>
    </w:rPr>
  </w:style>
  <w:style w:type="paragraph" w:customStyle="1" w:styleId="SenderAddress">
    <w:name w:val="Sender Address"/>
    <w:basedOn w:val="NoSpacing"/>
    <w:uiPriority w:val="2"/>
    <w:qFormat/>
    <w:rsid w:val="00A72774"/>
    <w:pPr>
      <w:spacing w:before="240"/>
      <w:contextualSpacing/>
    </w:pPr>
    <w:rPr>
      <w:color w:val="44546A" w:themeColor="text2"/>
    </w:rPr>
  </w:style>
  <w:style w:type="paragraph" w:customStyle="1" w:styleId="RecipientAddress">
    <w:name w:val="Recipient Address"/>
    <w:basedOn w:val="NoSpacing"/>
    <w:uiPriority w:val="3"/>
    <w:qFormat/>
    <w:rsid w:val="00A72774"/>
    <w:pPr>
      <w:spacing w:before="240"/>
      <w:contextualSpacing/>
    </w:pPr>
    <w:rPr>
      <w:color w:val="44546A" w:themeColor="text2"/>
    </w:rPr>
  </w:style>
  <w:style w:type="paragraph" w:styleId="Date">
    <w:name w:val="Date"/>
    <w:basedOn w:val="NoSpacing"/>
    <w:next w:val="Normal"/>
    <w:link w:val="DateChar"/>
    <w:uiPriority w:val="99"/>
    <w:unhideWhenUsed/>
    <w:rsid w:val="00A72774"/>
    <w:pPr>
      <w:framePr w:wrap="around" w:hAnchor="page" w:xAlign="center" w:yAlign="top"/>
      <w:contextualSpacing/>
      <w:suppressOverlap/>
      <w:jc w:val="center"/>
    </w:pPr>
    <w:rPr>
      <w:b/>
      <w:color w:val="FFFFFF" w:themeColor="background1"/>
    </w:rPr>
  </w:style>
  <w:style w:type="character" w:customStyle="1" w:styleId="DateChar">
    <w:name w:val="Date Char"/>
    <w:basedOn w:val="DefaultParagraphFont"/>
    <w:link w:val="Date"/>
    <w:uiPriority w:val="99"/>
    <w:rsid w:val="00A72774"/>
    <w:rPr>
      <w:rFonts w:eastAsiaTheme="minorHAnsi" w:cs="Times New Roman"/>
      <w:b/>
      <w:color w:val="FFFFFF" w:themeColor="background1"/>
      <w:sz w:val="23"/>
      <w:szCs w:val="20"/>
      <w:lang w:eastAsia="ja-JP"/>
    </w:rPr>
  </w:style>
  <w:style w:type="paragraph" w:styleId="Closing">
    <w:name w:val="Closing"/>
    <w:basedOn w:val="Normal"/>
    <w:link w:val="ClosingChar"/>
    <w:uiPriority w:val="5"/>
    <w:unhideWhenUsed/>
    <w:qFormat/>
    <w:rsid w:val="00A72774"/>
    <w:pPr>
      <w:spacing w:before="960" w:after="960" w:line="264" w:lineRule="auto"/>
      <w:contextualSpacing/>
    </w:pPr>
    <w:rPr>
      <w:rFonts w:eastAsiaTheme="minorHAnsi" w:cs="Times New Roman"/>
      <w:sz w:val="23"/>
      <w:szCs w:val="20"/>
      <w:lang w:eastAsia="ja-JP"/>
    </w:rPr>
  </w:style>
  <w:style w:type="character" w:customStyle="1" w:styleId="ClosingChar">
    <w:name w:val="Closing Char"/>
    <w:basedOn w:val="DefaultParagraphFont"/>
    <w:link w:val="Closing"/>
    <w:uiPriority w:val="5"/>
    <w:rsid w:val="00A72774"/>
    <w:rPr>
      <w:rFonts w:eastAsiaTheme="minorHAnsi" w:cs="Times New Roman"/>
      <w:sz w:val="23"/>
      <w:szCs w:val="20"/>
      <w:lang w:eastAsia="ja-JP"/>
    </w:rPr>
  </w:style>
  <w:style w:type="paragraph" w:styleId="Signature">
    <w:name w:val="Signature"/>
    <w:basedOn w:val="Normal"/>
    <w:link w:val="SignatureChar"/>
    <w:uiPriority w:val="99"/>
    <w:unhideWhenUsed/>
    <w:rsid w:val="00A72774"/>
    <w:pPr>
      <w:spacing w:after="180" w:line="264" w:lineRule="auto"/>
    </w:pPr>
    <w:rPr>
      <w:rFonts w:eastAsiaTheme="minorHAnsi" w:cs="Times New Roman"/>
      <w:b/>
      <w:sz w:val="23"/>
      <w:szCs w:val="20"/>
      <w:lang w:eastAsia="ja-JP"/>
    </w:rPr>
  </w:style>
  <w:style w:type="character" w:customStyle="1" w:styleId="SignatureChar">
    <w:name w:val="Signature Char"/>
    <w:basedOn w:val="DefaultParagraphFont"/>
    <w:link w:val="Signature"/>
    <w:uiPriority w:val="99"/>
    <w:rsid w:val="00A72774"/>
    <w:rPr>
      <w:rFonts w:eastAsiaTheme="minorHAnsi" w:cs="Times New Roman"/>
      <w:b/>
      <w:sz w:val="23"/>
      <w:szCs w:val="20"/>
      <w:lang w:eastAsia="ja-JP"/>
    </w:rPr>
  </w:style>
  <w:style w:type="paragraph" w:customStyle="1" w:styleId="9AADBD0CFF864C8CA72D83E0499439F0">
    <w:name w:val="9AADBD0CFF864C8CA72D83E0499439F0"/>
    <w:rsid w:val="00A72774"/>
  </w:style>
  <w:style w:type="paragraph" w:customStyle="1" w:styleId="F840AE4D42F6404185BCBC9867AFFE5C">
    <w:name w:val="F840AE4D42F6404185BCBC9867AFFE5C"/>
    <w:rsid w:val="00A72774"/>
  </w:style>
  <w:style w:type="paragraph" w:customStyle="1" w:styleId="C50CC654A3B04222BB6E29F1758B8139">
    <w:name w:val="C50CC654A3B04222BB6E29F1758B8139"/>
    <w:rsid w:val="00A72774"/>
  </w:style>
  <w:style w:type="paragraph" w:customStyle="1" w:styleId="B94C2BC9A0794310A098CB2F87C61586">
    <w:name w:val="B94C2BC9A0794310A098CB2F87C61586"/>
    <w:rsid w:val="00A72774"/>
  </w:style>
  <w:style w:type="paragraph" w:customStyle="1" w:styleId="3A50038051B949D3AC7165AB1A37B585">
    <w:name w:val="3A50038051B949D3AC7165AB1A37B585"/>
    <w:rsid w:val="00A72774"/>
  </w:style>
  <w:style w:type="paragraph" w:customStyle="1" w:styleId="FF5A52A313A2451999C26903C40A685F">
    <w:name w:val="FF5A52A313A2451999C26903C40A685F"/>
    <w:rsid w:val="00A72774"/>
  </w:style>
  <w:style w:type="paragraph" w:customStyle="1" w:styleId="SendersAddress">
    <w:name w:val="Sender's Address"/>
    <w:basedOn w:val="NoSpacing"/>
    <w:uiPriority w:val="2"/>
    <w:qFormat/>
    <w:rsid w:val="00A72774"/>
    <w:pPr>
      <w:spacing w:before="240"/>
      <w:contextualSpacing/>
    </w:pPr>
    <w:rPr>
      <w:color w:val="44546A" w:themeColor="text2"/>
    </w:rPr>
  </w:style>
  <w:style w:type="paragraph" w:customStyle="1" w:styleId="PersonalName">
    <w:name w:val="Personal Name"/>
    <w:basedOn w:val="Normal"/>
    <w:uiPriority w:val="1"/>
    <w:qFormat/>
    <w:rsid w:val="00A72774"/>
    <w:pPr>
      <w:spacing w:after="0" w:line="264" w:lineRule="auto"/>
    </w:pPr>
    <w:rPr>
      <w:rFonts w:eastAsiaTheme="minorHAnsi" w:cs="Times New Roman"/>
      <w:color w:val="FFFFFF" w:themeColor="background1"/>
      <w:sz w:val="40"/>
      <w:szCs w:val="20"/>
      <w:lang w:eastAsia="ja-JP"/>
    </w:rPr>
  </w:style>
  <w:style w:type="paragraph" w:customStyle="1" w:styleId="AC3085CEB19E41B59E056A850E1C41B1">
    <w:name w:val="AC3085CEB19E41B59E056A850E1C41B1"/>
    <w:rsid w:val="00A72774"/>
  </w:style>
  <w:style w:type="paragraph" w:customStyle="1" w:styleId="C2CCB5FC4DA643AAAA876399DD7472F7">
    <w:name w:val="C2CCB5FC4DA643AAAA876399DD7472F7"/>
    <w:rsid w:val="00A72774"/>
  </w:style>
  <w:style w:type="paragraph" w:customStyle="1" w:styleId="DCCCF318536C4BF7AEA080CFF63161A8">
    <w:name w:val="DCCCF318536C4BF7AEA080CFF63161A8"/>
    <w:rsid w:val="00A72774"/>
  </w:style>
  <w:style w:type="paragraph" w:customStyle="1" w:styleId="BC332B67A8C74E78B7105A503F41C3F2">
    <w:name w:val="BC332B67A8C74E78B7105A503F41C3F2"/>
    <w:rsid w:val="00A72774"/>
  </w:style>
  <w:style w:type="paragraph" w:customStyle="1" w:styleId="426C20E6BD9D4841B6846BBB05981886">
    <w:name w:val="426C20E6BD9D4841B6846BBB05981886"/>
    <w:rsid w:val="00A72774"/>
  </w:style>
  <w:style w:type="paragraph" w:customStyle="1" w:styleId="62083C496A74485195D040CC2D5064CE">
    <w:name w:val="62083C496A74485195D040CC2D5064CE"/>
    <w:rsid w:val="00A72774"/>
  </w:style>
  <w:style w:type="paragraph" w:customStyle="1" w:styleId="FCF49A3292F94770BB76BD76C1A28F45">
    <w:name w:val="FCF49A3292F94770BB76BD76C1A28F45"/>
    <w:rsid w:val="00A72774"/>
  </w:style>
  <w:style w:type="paragraph" w:customStyle="1" w:styleId="DFE89E1F80D64C3C9E2CD36861E74B87">
    <w:name w:val="DFE89E1F80D64C3C9E2CD36861E74B87"/>
    <w:rsid w:val="00A72774"/>
  </w:style>
  <w:style w:type="paragraph" w:styleId="NormalIndent">
    <w:name w:val="Normal Indent"/>
    <w:basedOn w:val="Normal"/>
    <w:uiPriority w:val="6"/>
    <w:unhideWhenUsed/>
    <w:rsid w:val="00A72774"/>
    <w:pPr>
      <w:numPr>
        <w:numId w:val="2"/>
      </w:numPr>
      <w:spacing w:after="180" w:line="300" w:lineRule="auto"/>
      <w:contextualSpacing/>
    </w:pPr>
    <w:rPr>
      <w:rFonts w:eastAsiaTheme="minorHAnsi" w:cs="Times New Roman"/>
      <w:sz w:val="23"/>
      <w:szCs w:val="20"/>
      <w:lang w:eastAsia="ja-JP"/>
    </w:rPr>
  </w:style>
  <w:style w:type="paragraph" w:customStyle="1" w:styleId="A55242C6062F4BC2966CB9D3753ECACB">
    <w:name w:val="A55242C6062F4BC2966CB9D3753ECACB"/>
    <w:rsid w:val="00A72774"/>
  </w:style>
  <w:style w:type="paragraph" w:customStyle="1" w:styleId="00F294814DFC401CB19E961C17724334">
    <w:name w:val="00F294814DFC401CB19E961C17724334"/>
    <w:rsid w:val="00A72774"/>
  </w:style>
  <w:style w:type="paragraph" w:customStyle="1" w:styleId="7FC0DC89A142469F847B1908FBBA280F">
    <w:name w:val="7FC0DC89A142469F847B1908FBBA280F"/>
    <w:rsid w:val="00A72774"/>
  </w:style>
  <w:style w:type="paragraph" w:customStyle="1" w:styleId="BC34F90C4E15483091FFEF1CFA999B1D">
    <w:name w:val="BC34F90C4E15483091FFEF1CFA999B1D"/>
    <w:rsid w:val="00A72774"/>
  </w:style>
  <w:style w:type="paragraph" w:customStyle="1" w:styleId="0620645A381342EB84CD162503ADF72D">
    <w:name w:val="0620645A381342EB84CD162503ADF72D"/>
    <w:rsid w:val="00A72774"/>
  </w:style>
  <w:style w:type="paragraph" w:customStyle="1" w:styleId="CF3E1306FD6940779C975ACD4B82CFEE">
    <w:name w:val="CF3E1306FD6940779C975ACD4B82CFEE"/>
    <w:rsid w:val="00A72774"/>
  </w:style>
  <w:style w:type="paragraph" w:customStyle="1" w:styleId="6C8E2904C94949E7B8179A4006D3C591">
    <w:name w:val="6C8E2904C94949E7B8179A4006D3C591"/>
    <w:rsid w:val="00A72774"/>
  </w:style>
  <w:style w:type="paragraph" w:customStyle="1" w:styleId="CD2DEE4436CF432485D220DC35188B5D">
    <w:name w:val="CD2DEE4436CF432485D220DC35188B5D"/>
    <w:rsid w:val="00A72774"/>
  </w:style>
  <w:style w:type="paragraph" w:customStyle="1" w:styleId="A6BD79D5157F41ABBCE0056E1ED06809">
    <w:name w:val="A6BD79D5157F41ABBCE0056E1ED06809"/>
    <w:rsid w:val="00A72774"/>
  </w:style>
  <w:style w:type="paragraph" w:customStyle="1" w:styleId="220AADB24E634DD292D6277395828A5C">
    <w:name w:val="220AADB24E634DD292D6277395828A5C"/>
    <w:rsid w:val="00A72774"/>
  </w:style>
  <w:style w:type="paragraph" w:customStyle="1" w:styleId="C19C8EAA4FA6456DAAE31C4188BDC898">
    <w:name w:val="C19C8EAA4FA6456DAAE31C4188BDC898"/>
    <w:rsid w:val="00A72774"/>
  </w:style>
  <w:style w:type="paragraph" w:customStyle="1" w:styleId="2D8E7831495A4F4BAF6BB69DCDDD4AD8">
    <w:name w:val="2D8E7831495A4F4BAF6BB69DCDDD4AD8"/>
    <w:rsid w:val="00A72774"/>
  </w:style>
  <w:style w:type="paragraph" w:customStyle="1" w:styleId="2D9C465B6503480A907783DDE2553ED3">
    <w:name w:val="2D9C465B6503480A907783DDE2553ED3"/>
    <w:rsid w:val="00A72774"/>
  </w:style>
  <w:style w:type="paragraph" w:customStyle="1" w:styleId="7C8C69AE607A4BD6992CD11692ADBD47">
    <w:name w:val="7C8C69AE607A4BD6992CD11692ADBD47"/>
    <w:rsid w:val="00A72774"/>
  </w:style>
  <w:style w:type="paragraph" w:customStyle="1" w:styleId="DCCEB573B9CC4A99A8EA2B204C53375D">
    <w:name w:val="DCCEB573B9CC4A99A8EA2B204C53375D"/>
    <w:rsid w:val="00A72774"/>
  </w:style>
  <w:style w:type="paragraph" w:customStyle="1" w:styleId="C24BB80209A547798BD19EDA0A59A262">
    <w:name w:val="C24BB80209A547798BD19EDA0A59A262"/>
    <w:rsid w:val="00A72774"/>
  </w:style>
  <w:style w:type="paragraph" w:customStyle="1" w:styleId="5952D42782B149A1AEC610D051A4E6AE">
    <w:name w:val="5952D42782B149A1AEC610D051A4E6AE"/>
    <w:rsid w:val="00A72774"/>
  </w:style>
  <w:style w:type="paragraph" w:customStyle="1" w:styleId="DCF6394813514F7CBD157394A42E5465">
    <w:name w:val="DCF6394813514F7CBD157394A42E5465"/>
    <w:rsid w:val="00A72774"/>
  </w:style>
  <w:style w:type="paragraph" w:customStyle="1" w:styleId="B131F7EDF80F4ECAB4FC2CADB98EB147">
    <w:name w:val="B131F7EDF80F4ECAB4FC2CADB98EB147"/>
    <w:rsid w:val="00A72774"/>
  </w:style>
  <w:style w:type="paragraph" w:customStyle="1" w:styleId="1FF9AB26CCC14D78B593B3E2532242CB">
    <w:name w:val="1FF9AB26CCC14D78B593B3E2532242CB"/>
    <w:rsid w:val="00A72774"/>
  </w:style>
  <w:style w:type="paragraph" w:customStyle="1" w:styleId="3875B51B8F8747DA90465B29CC6AED66">
    <w:name w:val="3875B51B8F8747DA90465B29CC6AED66"/>
    <w:rsid w:val="00A72774"/>
  </w:style>
  <w:style w:type="paragraph" w:customStyle="1" w:styleId="58CDDC019519478A8DFD439B0D3E682D">
    <w:name w:val="58CDDC019519478A8DFD439B0D3E682D"/>
    <w:rsid w:val="00A72774"/>
  </w:style>
  <w:style w:type="paragraph" w:customStyle="1" w:styleId="2113B11F3F9B4937A01B77F33E4D5F4B">
    <w:name w:val="2113B11F3F9B4937A01B77F33E4D5F4B"/>
    <w:rsid w:val="00A72774"/>
  </w:style>
  <w:style w:type="paragraph" w:customStyle="1" w:styleId="5A118E4185B241C1AC010B5077A5A020">
    <w:name w:val="5A118E4185B241C1AC010B5077A5A020"/>
    <w:rsid w:val="00A72774"/>
  </w:style>
  <w:style w:type="paragraph" w:customStyle="1" w:styleId="694A535E12594BA389B31F6D85217030">
    <w:name w:val="694A535E12594BA389B31F6D85217030"/>
    <w:rsid w:val="00A72774"/>
  </w:style>
  <w:style w:type="paragraph" w:customStyle="1" w:styleId="1493DCD40880415C88A33EB60C4F5330">
    <w:name w:val="1493DCD40880415C88A33EB60C4F5330"/>
    <w:rsid w:val="00A72774"/>
  </w:style>
  <w:style w:type="paragraph" w:customStyle="1" w:styleId="317C82FAF78646BCB7B31FE35BC1252C">
    <w:name w:val="317C82FAF78646BCB7B31FE35BC1252C"/>
    <w:rsid w:val="00A72774"/>
  </w:style>
  <w:style w:type="paragraph" w:customStyle="1" w:styleId="14F8559FBE14409BAB7B0E300587F623">
    <w:name w:val="14F8559FBE14409BAB7B0E300587F623"/>
    <w:rsid w:val="00A72774"/>
  </w:style>
  <w:style w:type="paragraph" w:customStyle="1" w:styleId="E0567AB220C445168880745A8A13D91F">
    <w:name w:val="E0567AB220C445168880745A8A13D91F"/>
    <w:rsid w:val="00A72774"/>
  </w:style>
  <w:style w:type="paragraph" w:customStyle="1" w:styleId="859213AF2E024026A39F79A3153BBB71">
    <w:name w:val="859213AF2E024026A39F79A3153BBB71"/>
    <w:rsid w:val="00A72774"/>
  </w:style>
  <w:style w:type="paragraph" w:customStyle="1" w:styleId="DDF9B539419546DEBE5F59DD89CFE491">
    <w:name w:val="DDF9B539419546DEBE5F59DD89CFE491"/>
    <w:rsid w:val="00A72774"/>
  </w:style>
  <w:style w:type="paragraph" w:customStyle="1" w:styleId="C5828829D6C74989B60CB2C17C3D96E1">
    <w:name w:val="C5828829D6C74989B60CB2C17C3D96E1"/>
    <w:rsid w:val="00A72774"/>
  </w:style>
  <w:style w:type="paragraph" w:customStyle="1" w:styleId="E295F644A7264B3CB8313B2CB9C1BE3A">
    <w:name w:val="E295F644A7264B3CB8313B2CB9C1BE3A"/>
    <w:rsid w:val="00A72774"/>
  </w:style>
  <w:style w:type="paragraph" w:customStyle="1" w:styleId="2936D80BDB5D4E21A87F1884000FD57A">
    <w:name w:val="2936D80BDB5D4E21A87F1884000FD57A"/>
    <w:rsid w:val="00A72774"/>
  </w:style>
  <w:style w:type="paragraph" w:customStyle="1" w:styleId="0352B95A0E3F4FA693F98C6FD095BAD4">
    <w:name w:val="0352B95A0E3F4FA693F98C6FD095BAD4"/>
    <w:rsid w:val="00A72774"/>
  </w:style>
  <w:style w:type="paragraph" w:customStyle="1" w:styleId="247BCAB624CB46B1A0F06DE3174EE50A">
    <w:name w:val="247BCAB624CB46B1A0F06DE3174EE50A"/>
    <w:rsid w:val="00A72774"/>
  </w:style>
  <w:style w:type="paragraph" w:customStyle="1" w:styleId="A550541E46DF462F8A6C2973A12832A1">
    <w:name w:val="A550541E46DF462F8A6C2973A12832A1"/>
    <w:rsid w:val="00A72774"/>
  </w:style>
  <w:style w:type="paragraph" w:customStyle="1" w:styleId="54FC98845BBF4995BC3AC18BEACD5BC4">
    <w:name w:val="54FC98845BBF4995BC3AC18BEACD5BC4"/>
    <w:rsid w:val="00A72774"/>
  </w:style>
  <w:style w:type="paragraph" w:customStyle="1" w:styleId="A58843312DC04CB8AE30D4E5C5C3F8EB">
    <w:name w:val="A58843312DC04CB8AE30D4E5C5C3F8EB"/>
    <w:rsid w:val="00A72774"/>
  </w:style>
  <w:style w:type="paragraph" w:customStyle="1" w:styleId="9ACF1C093CC548BC9AD4E70F3CF1CE57">
    <w:name w:val="9ACF1C093CC548BC9AD4E70F3CF1CE57"/>
    <w:rsid w:val="00A72774"/>
  </w:style>
  <w:style w:type="paragraph" w:customStyle="1" w:styleId="56FA9AC638B645D1B5AB05E360B292D7">
    <w:name w:val="56FA9AC638B645D1B5AB05E360B292D7"/>
    <w:rsid w:val="00A72774"/>
  </w:style>
  <w:style w:type="paragraph" w:customStyle="1" w:styleId="58A2B7776F694D0489469339C645EC80">
    <w:name w:val="58A2B7776F694D0489469339C645EC80"/>
    <w:rsid w:val="00A72774"/>
  </w:style>
  <w:style w:type="paragraph" w:customStyle="1" w:styleId="EA1D66642DB9428D9D47F53F620A69A3">
    <w:name w:val="EA1D66642DB9428D9D47F53F620A69A3"/>
    <w:rsid w:val="00A72774"/>
  </w:style>
  <w:style w:type="paragraph" w:customStyle="1" w:styleId="6BABB0B3074B43BAA94272DA28899D76">
    <w:name w:val="6BABB0B3074B43BAA94272DA28899D76"/>
    <w:rsid w:val="00A72774"/>
  </w:style>
  <w:style w:type="paragraph" w:customStyle="1" w:styleId="9C0EBA899BB14227A9FC8203704A574F">
    <w:name w:val="9C0EBA899BB14227A9FC8203704A574F"/>
    <w:rsid w:val="00A72774"/>
  </w:style>
  <w:style w:type="paragraph" w:customStyle="1" w:styleId="4D831291AE09483595E24C41C15FBC35">
    <w:name w:val="4D831291AE09483595E24C41C15FBC35"/>
    <w:rsid w:val="00A72774"/>
  </w:style>
  <w:style w:type="paragraph" w:customStyle="1" w:styleId="2C3F808015FF4145AF22AB2DCD9DDEA5">
    <w:name w:val="2C3F808015FF4145AF22AB2DCD9DDEA5"/>
    <w:rsid w:val="00A72774"/>
  </w:style>
  <w:style w:type="paragraph" w:customStyle="1" w:styleId="223E2D67D845422983E567878F0DA1B0">
    <w:name w:val="223E2D67D845422983E567878F0DA1B0"/>
    <w:rsid w:val="00A72774"/>
  </w:style>
  <w:style w:type="paragraph" w:customStyle="1" w:styleId="8575284257664F46BC5DC4920F3C71D4">
    <w:name w:val="8575284257664F46BC5DC4920F3C71D4"/>
    <w:rsid w:val="00A72774"/>
  </w:style>
  <w:style w:type="paragraph" w:customStyle="1" w:styleId="3D671FD86A6E4C03BB984B0F503E64C1">
    <w:name w:val="3D671FD86A6E4C03BB984B0F503E64C1"/>
    <w:rsid w:val="00A72774"/>
  </w:style>
  <w:style w:type="paragraph" w:customStyle="1" w:styleId="D9B7705B969D4F83A01CF68F56C93783">
    <w:name w:val="D9B7705B969D4F83A01CF68F56C93783"/>
    <w:rsid w:val="00A72774"/>
  </w:style>
  <w:style w:type="paragraph" w:customStyle="1" w:styleId="ED05088E8C8842E6A4EA6C0D469022E0">
    <w:name w:val="ED05088E8C8842E6A4EA6C0D469022E0"/>
    <w:rsid w:val="00A72774"/>
  </w:style>
  <w:style w:type="paragraph" w:customStyle="1" w:styleId="18FF61688AC94DFA9B55CB666226C375">
    <w:name w:val="18FF61688AC94DFA9B55CB666226C375"/>
    <w:rsid w:val="00A72774"/>
  </w:style>
  <w:style w:type="paragraph" w:customStyle="1" w:styleId="BF39D4A74C174134A1363EF1C00389D1">
    <w:name w:val="BF39D4A74C174134A1363EF1C00389D1"/>
    <w:rsid w:val="00A72774"/>
  </w:style>
  <w:style w:type="paragraph" w:customStyle="1" w:styleId="27297B53C2A54864913558067AC45377">
    <w:name w:val="27297B53C2A54864913558067AC45377"/>
    <w:rsid w:val="00A72774"/>
  </w:style>
  <w:style w:type="paragraph" w:customStyle="1" w:styleId="FE36DA785EB14566870C6223637F779A">
    <w:name w:val="FE36DA785EB14566870C6223637F779A"/>
    <w:rsid w:val="00A72774"/>
  </w:style>
  <w:style w:type="paragraph" w:customStyle="1" w:styleId="EEBC56BFA3774B5C9417B24C1C5EF596">
    <w:name w:val="EEBC56BFA3774B5C9417B24C1C5EF596"/>
    <w:rsid w:val="00A72774"/>
  </w:style>
  <w:style w:type="paragraph" w:customStyle="1" w:styleId="3774EDEAC7524432893762B64687D38A">
    <w:name w:val="3774EDEAC7524432893762B64687D38A"/>
    <w:rsid w:val="00A72774"/>
  </w:style>
  <w:style w:type="paragraph" w:customStyle="1" w:styleId="8823ABD9769645B5966AC157F919FBFC">
    <w:name w:val="8823ABD9769645B5966AC157F919FBFC"/>
    <w:rsid w:val="00A72774"/>
  </w:style>
  <w:style w:type="paragraph" w:customStyle="1" w:styleId="C42A1AE9E9574F82BF7BC7374CA06452">
    <w:name w:val="C42A1AE9E9574F82BF7BC7374CA06452"/>
    <w:rsid w:val="00A72774"/>
  </w:style>
  <w:style w:type="paragraph" w:customStyle="1" w:styleId="6AFF56577BF544C88D7964CEDB5FCD78">
    <w:name w:val="6AFF56577BF544C88D7964CEDB5FCD78"/>
    <w:rsid w:val="00A72774"/>
  </w:style>
  <w:style w:type="paragraph" w:customStyle="1" w:styleId="53DDE84ADEF44AEDA5B121F5509CC263">
    <w:name w:val="53DDE84ADEF44AEDA5B121F5509CC263"/>
    <w:rsid w:val="00A72774"/>
  </w:style>
  <w:style w:type="paragraph" w:customStyle="1" w:styleId="5F62ADE4A4F043D88F9C5D1AE74C87CE">
    <w:name w:val="5F62ADE4A4F043D88F9C5D1AE74C87CE"/>
    <w:rsid w:val="00A72774"/>
  </w:style>
  <w:style w:type="paragraph" w:customStyle="1" w:styleId="489F4083F6F84B94A0B931B23EC83457">
    <w:name w:val="489F4083F6F84B94A0B931B23EC83457"/>
    <w:rsid w:val="00A72774"/>
  </w:style>
  <w:style w:type="paragraph" w:customStyle="1" w:styleId="7843826B526B42F4B3FF15F8C222F726">
    <w:name w:val="7843826B526B42F4B3FF15F8C222F726"/>
    <w:rsid w:val="00A72774"/>
  </w:style>
  <w:style w:type="paragraph" w:customStyle="1" w:styleId="F85B0A90BAF34873AA5EB3706C32EBE1">
    <w:name w:val="F85B0A90BAF34873AA5EB3706C32EBE1"/>
    <w:rsid w:val="00A72774"/>
  </w:style>
  <w:style w:type="paragraph" w:customStyle="1" w:styleId="C05620B94B114FC5983D1AC5FB5E54CC">
    <w:name w:val="C05620B94B114FC5983D1AC5FB5E54CC"/>
    <w:rsid w:val="00A72774"/>
  </w:style>
  <w:style w:type="paragraph" w:customStyle="1" w:styleId="7D4F1D542B484FA8A457632AC4F5ECD4">
    <w:name w:val="7D4F1D542B484FA8A457632AC4F5ECD4"/>
    <w:rsid w:val="00A72774"/>
  </w:style>
  <w:style w:type="paragraph" w:customStyle="1" w:styleId="D5D27405490B4ACBBE9662DED63B7211">
    <w:name w:val="D5D27405490B4ACBBE9662DED63B7211"/>
    <w:rsid w:val="00A72774"/>
  </w:style>
  <w:style w:type="paragraph" w:customStyle="1" w:styleId="CC5722C12F764C4D943717A8EBB635B1">
    <w:name w:val="CC5722C12F764C4D943717A8EBB635B1"/>
    <w:rsid w:val="00A72774"/>
  </w:style>
  <w:style w:type="paragraph" w:customStyle="1" w:styleId="F47AF042C837458EAB806826166DFC29">
    <w:name w:val="F47AF042C837458EAB806826166DFC29"/>
    <w:rsid w:val="00A72774"/>
  </w:style>
  <w:style w:type="paragraph" w:customStyle="1" w:styleId="38F0872A0F6B4C57BEBDF4ABEF773273">
    <w:name w:val="38F0872A0F6B4C57BEBDF4ABEF773273"/>
    <w:rsid w:val="00A72774"/>
  </w:style>
  <w:style w:type="paragraph" w:customStyle="1" w:styleId="C721097DC52C4EC4B39F45107B694144">
    <w:name w:val="C721097DC52C4EC4B39F45107B694144"/>
    <w:rsid w:val="00A72774"/>
  </w:style>
  <w:style w:type="paragraph" w:customStyle="1" w:styleId="0EC6D5E200F44DC69A68DEB6338CF02A">
    <w:name w:val="0EC6D5E200F44DC69A68DEB6338CF02A"/>
    <w:rsid w:val="00A72774"/>
  </w:style>
  <w:style w:type="paragraph" w:customStyle="1" w:styleId="68F4BBAE098F4826A43EC6F2D5BF856C">
    <w:name w:val="68F4BBAE098F4826A43EC6F2D5BF856C"/>
    <w:rsid w:val="00A72774"/>
  </w:style>
  <w:style w:type="paragraph" w:customStyle="1" w:styleId="36BEA6AEBCF741FFA7E5C44DBCD56A0F">
    <w:name w:val="36BEA6AEBCF741FFA7E5C44DBCD56A0F"/>
    <w:rsid w:val="00A72774"/>
  </w:style>
  <w:style w:type="paragraph" w:customStyle="1" w:styleId="C9421F103ACC4494B87146B55F8E2D70">
    <w:name w:val="C9421F103ACC4494B87146B55F8E2D70"/>
    <w:rsid w:val="00A72774"/>
  </w:style>
  <w:style w:type="paragraph" w:customStyle="1" w:styleId="455802F804644F1A8926A6F28538BC2A">
    <w:name w:val="455802F804644F1A8926A6F28538BC2A"/>
    <w:rsid w:val="00A72774"/>
  </w:style>
  <w:style w:type="paragraph" w:customStyle="1" w:styleId="A85F2E0FCEB44EBE8998E3257BC92385">
    <w:name w:val="A85F2E0FCEB44EBE8998E3257BC92385"/>
    <w:rsid w:val="00A72774"/>
  </w:style>
  <w:style w:type="paragraph" w:customStyle="1" w:styleId="508321DBCB90406C86A35AB856A13446">
    <w:name w:val="508321DBCB90406C86A35AB856A13446"/>
    <w:rsid w:val="00A72774"/>
  </w:style>
  <w:style w:type="paragraph" w:customStyle="1" w:styleId="ED9DE099354E44AEBD49B6C4729A2CCD">
    <w:name w:val="ED9DE099354E44AEBD49B6C4729A2CCD"/>
    <w:rsid w:val="00A72774"/>
  </w:style>
  <w:style w:type="paragraph" w:customStyle="1" w:styleId="3C3E79F339AA40EE8986EF5ECE34E8CB">
    <w:name w:val="3C3E79F339AA40EE8986EF5ECE34E8CB"/>
    <w:rsid w:val="00A72774"/>
  </w:style>
  <w:style w:type="paragraph" w:customStyle="1" w:styleId="92225F4E447247A8B0DD108378DFC909">
    <w:name w:val="92225F4E447247A8B0DD108378DFC909"/>
    <w:rsid w:val="00A72774"/>
  </w:style>
  <w:style w:type="paragraph" w:customStyle="1" w:styleId="4D4AEFE0370A447C9B9BA0B8D8F9DE08">
    <w:name w:val="4D4AEFE0370A447C9B9BA0B8D8F9DE08"/>
    <w:rsid w:val="00A72774"/>
  </w:style>
  <w:style w:type="paragraph" w:customStyle="1" w:styleId="392B9BB4110F4D88AC385AF9ED453178">
    <w:name w:val="392B9BB4110F4D88AC385AF9ED453178"/>
    <w:rsid w:val="00A72774"/>
  </w:style>
  <w:style w:type="paragraph" w:customStyle="1" w:styleId="AC0C73C96D374DD1A6841F3C033AEEE3">
    <w:name w:val="AC0C73C96D374DD1A6841F3C033AEEE3"/>
    <w:rsid w:val="00A72774"/>
  </w:style>
  <w:style w:type="paragraph" w:customStyle="1" w:styleId="70CB48BE298C4893A6216788522D1D9C">
    <w:name w:val="70CB48BE298C4893A6216788522D1D9C"/>
    <w:rsid w:val="00A72774"/>
  </w:style>
  <w:style w:type="paragraph" w:customStyle="1" w:styleId="8DBD96E78DEB4861B3AD371D76FAC939">
    <w:name w:val="8DBD96E78DEB4861B3AD371D76FAC939"/>
    <w:rsid w:val="00A72774"/>
  </w:style>
  <w:style w:type="paragraph" w:customStyle="1" w:styleId="4FB29E78D8E045DB8DB5CB63B7FEA5C5">
    <w:name w:val="4FB29E78D8E045DB8DB5CB63B7FEA5C5"/>
    <w:rsid w:val="00A72774"/>
  </w:style>
  <w:style w:type="paragraph" w:customStyle="1" w:styleId="6F7EC1DFFA1C4E0480835EB8122CB79F">
    <w:name w:val="6F7EC1DFFA1C4E0480835EB8122CB79F"/>
    <w:rsid w:val="00A72774"/>
  </w:style>
  <w:style w:type="paragraph" w:customStyle="1" w:styleId="2195FB7CED6748A3B37992D1837132B2">
    <w:name w:val="2195FB7CED6748A3B37992D1837132B2"/>
    <w:rsid w:val="00A72774"/>
  </w:style>
  <w:style w:type="paragraph" w:customStyle="1" w:styleId="6178FCABF57A4ABEAA280C8EB85CCDF9">
    <w:name w:val="6178FCABF57A4ABEAA280C8EB85CCDF9"/>
    <w:rsid w:val="00A72774"/>
  </w:style>
  <w:style w:type="paragraph" w:customStyle="1" w:styleId="AF28871C5BCE4174B64D08252E5C9D8C">
    <w:name w:val="AF28871C5BCE4174B64D08252E5C9D8C"/>
    <w:rsid w:val="00A72774"/>
  </w:style>
  <w:style w:type="paragraph" w:customStyle="1" w:styleId="3333C68C29A744089EE76B1720CA472D">
    <w:name w:val="3333C68C29A744089EE76B1720CA472D"/>
    <w:rsid w:val="00A72774"/>
  </w:style>
  <w:style w:type="paragraph" w:customStyle="1" w:styleId="86D5FA603EB541A6A7B71DE696C88C9D">
    <w:name w:val="86D5FA603EB541A6A7B71DE696C88C9D"/>
    <w:rsid w:val="00A72774"/>
  </w:style>
  <w:style w:type="paragraph" w:customStyle="1" w:styleId="5F4DAA93809E485583C7974A1ADA4B0D">
    <w:name w:val="5F4DAA93809E485583C7974A1ADA4B0D"/>
    <w:rsid w:val="00A72774"/>
  </w:style>
  <w:style w:type="paragraph" w:customStyle="1" w:styleId="DA9FF055AC534EEF91E594B614E8B97C">
    <w:name w:val="DA9FF055AC534EEF91E594B614E8B97C"/>
    <w:rsid w:val="00A72774"/>
  </w:style>
  <w:style w:type="paragraph" w:customStyle="1" w:styleId="51E2080F8F634602B6939145EFEEF83B">
    <w:name w:val="51E2080F8F634602B6939145EFEEF83B"/>
    <w:rsid w:val="00A72774"/>
  </w:style>
  <w:style w:type="paragraph" w:customStyle="1" w:styleId="955AE5F9B8554DFE9C2C9611E307601F">
    <w:name w:val="955AE5F9B8554DFE9C2C9611E307601F"/>
    <w:rsid w:val="00A72774"/>
  </w:style>
  <w:style w:type="paragraph" w:customStyle="1" w:styleId="E67E2DAA739E470CB550DD3C83CA08D0">
    <w:name w:val="E67E2DAA739E470CB550DD3C83CA08D0"/>
    <w:rsid w:val="00A72774"/>
  </w:style>
  <w:style w:type="paragraph" w:customStyle="1" w:styleId="40BA1B8EA8414E17BBADBD99518EE6FF">
    <w:name w:val="40BA1B8EA8414E17BBADBD99518EE6FF"/>
    <w:rsid w:val="00A72774"/>
  </w:style>
  <w:style w:type="paragraph" w:customStyle="1" w:styleId="53F65986B5284742A8DAC98091260640">
    <w:name w:val="53F65986B5284742A8DAC98091260640"/>
    <w:rsid w:val="00A72774"/>
  </w:style>
  <w:style w:type="paragraph" w:customStyle="1" w:styleId="AC6B20C98B484276B736549F768A589A">
    <w:name w:val="AC6B20C98B484276B736549F768A589A"/>
    <w:rsid w:val="00A72774"/>
  </w:style>
  <w:style w:type="paragraph" w:customStyle="1" w:styleId="CB741B65660A48EFBF54E3EBA48AB528">
    <w:name w:val="CB741B65660A48EFBF54E3EBA48AB528"/>
    <w:rsid w:val="00A72774"/>
  </w:style>
  <w:style w:type="paragraph" w:customStyle="1" w:styleId="5C5BAC2199C54A45BC967DB05A58E870">
    <w:name w:val="5C5BAC2199C54A45BC967DB05A58E870"/>
    <w:rsid w:val="00A72774"/>
  </w:style>
  <w:style w:type="paragraph" w:customStyle="1" w:styleId="314AFB0409444403A73F6C55EAFB0BE0">
    <w:name w:val="314AFB0409444403A73F6C55EAFB0BE0"/>
    <w:rsid w:val="00A72774"/>
  </w:style>
  <w:style w:type="paragraph" w:customStyle="1" w:styleId="EEB28D98D7F74830AD296EB93D3CD593">
    <w:name w:val="EEB28D98D7F74830AD296EB93D3CD593"/>
    <w:rsid w:val="00A72774"/>
  </w:style>
  <w:style w:type="paragraph" w:customStyle="1" w:styleId="E966920849F24633A2451FE680FCEA00">
    <w:name w:val="E966920849F24633A2451FE680FCEA00"/>
    <w:rsid w:val="00A72774"/>
  </w:style>
  <w:style w:type="paragraph" w:customStyle="1" w:styleId="DD206C8021AD4AE7926039F939E1477B">
    <w:name w:val="DD206C8021AD4AE7926039F939E1477B"/>
    <w:rsid w:val="00A72774"/>
  </w:style>
  <w:style w:type="paragraph" w:customStyle="1" w:styleId="E6F1118AC59C46629250B5A86F1B473D">
    <w:name w:val="E6F1118AC59C46629250B5A86F1B473D"/>
    <w:rsid w:val="00A72774"/>
  </w:style>
  <w:style w:type="paragraph" w:customStyle="1" w:styleId="8DCB52F9A1584B8EA109991970DD61EF">
    <w:name w:val="8DCB52F9A1584B8EA109991970DD61EF"/>
    <w:rsid w:val="00A72774"/>
  </w:style>
  <w:style w:type="paragraph" w:customStyle="1" w:styleId="5FED8B5341D04BF1AFE30684BB53CE31">
    <w:name w:val="5FED8B5341D04BF1AFE30684BB53CE31"/>
    <w:rsid w:val="00A72774"/>
  </w:style>
  <w:style w:type="paragraph" w:customStyle="1" w:styleId="F2B19C2D73D44B7595548ECCA23291E4">
    <w:name w:val="F2B19C2D73D44B7595548ECCA23291E4"/>
    <w:rsid w:val="00A72774"/>
  </w:style>
  <w:style w:type="paragraph" w:customStyle="1" w:styleId="83D6F2A6FB884F5F9D91031798AD9FD8">
    <w:name w:val="83D6F2A6FB884F5F9D91031798AD9FD8"/>
    <w:rsid w:val="00A72774"/>
  </w:style>
  <w:style w:type="paragraph" w:customStyle="1" w:styleId="3D3EDCB9F19A4B1D8F5F191D161159F9">
    <w:name w:val="3D3EDCB9F19A4B1D8F5F191D161159F9"/>
    <w:rsid w:val="00A72774"/>
  </w:style>
  <w:style w:type="paragraph" w:customStyle="1" w:styleId="B9CB6F98B6CF4CD6A59AAF37C1CBDD70">
    <w:name w:val="B9CB6F98B6CF4CD6A59AAF37C1CBDD70"/>
    <w:rsid w:val="00A72774"/>
  </w:style>
  <w:style w:type="paragraph" w:customStyle="1" w:styleId="6C89AC03EE904DBC9B7225A6F8571B9E">
    <w:name w:val="6C89AC03EE904DBC9B7225A6F8571B9E"/>
    <w:rsid w:val="00A72774"/>
  </w:style>
  <w:style w:type="paragraph" w:customStyle="1" w:styleId="E252B8970CB04A45A8E68AAF3FBD9C13">
    <w:name w:val="E252B8970CB04A45A8E68AAF3FBD9C13"/>
    <w:rsid w:val="00A72774"/>
  </w:style>
  <w:style w:type="paragraph" w:customStyle="1" w:styleId="12C058890285400CA92A52A394E871F6">
    <w:name w:val="12C058890285400CA92A52A394E871F6"/>
    <w:rsid w:val="00A72774"/>
  </w:style>
  <w:style w:type="paragraph" w:customStyle="1" w:styleId="4BC51B6C26FD483A883D6986BD3A96F6">
    <w:name w:val="4BC51B6C26FD483A883D6986BD3A96F6"/>
    <w:rsid w:val="00A72774"/>
  </w:style>
  <w:style w:type="paragraph" w:customStyle="1" w:styleId="304527CE174A45AC96149918BEE43D9F">
    <w:name w:val="304527CE174A45AC96149918BEE43D9F"/>
    <w:rsid w:val="00A72774"/>
  </w:style>
  <w:style w:type="paragraph" w:customStyle="1" w:styleId="F74AC1F5DE4F401B8E2051EC79CA095A">
    <w:name w:val="F74AC1F5DE4F401B8E2051EC79CA095A"/>
    <w:rsid w:val="00A72774"/>
  </w:style>
  <w:style w:type="paragraph" w:customStyle="1" w:styleId="AC761127AF0646198BD25EB7451439DF">
    <w:name w:val="AC761127AF0646198BD25EB7451439DF"/>
    <w:rsid w:val="00A72774"/>
  </w:style>
  <w:style w:type="paragraph" w:customStyle="1" w:styleId="4F425385AE934551A621E2DACFB6652C">
    <w:name w:val="4F425385AE934551A621E2DACFB6652C"/>
    <w:rsid w:val="00A72774"/>
  </w:style>
  <w:style w:type="paragraph" w:customStyle="1" w:styleId="5E5BFDA7EBA645938F3D149F6A3BA7E3">
    <w:name w:val="5E5BFDA7EBA645938F3D149F6A3BA7E3"/>
    <w:rsid w:val="00A72774"/>
  </w:style>
  <w:style w:type="paragraph" w:customStyle="1" w:styleId="5508AF7C199C42DFA78F4D74C5E08256">
    <w:name w:val="5508AF7C199C42DFA78F4D74C5E08256"/>
    <w:rsid w:val="00A72774"/>
  </w:style>
  <w:style w:type="paragraph" w:customStyle="1" w:styleId="56C732E0E7054DD88015F5F657B9597D">
    <w:name w:val="56C732E0E7054DD88015F5F657B9597D"/>
    <w:rsid w:val="00A72774"/>
  </w:style>
  <w:style w:type="paragraph" w:customStyle="1" w:styleId="9EC47FC92AF64483AF400D07C332096F">
    <w:name w:val="9EC47FC92AF64483AF400D07C332096F"/>
    <w:rsid w:val="00A72774"/>
  </w:style>
  <w:style w:type="paragraph" w:customStyle="1" w:styleId="898DA9AD60FB44F6BB52F3AFA761B18F">
    <w:name w:val="898DA9AD60FB44F6BB52F3AFA761B18F"/>
    <w:rsid w:val="00A72774"/>
  </w:style>
  <w:style w:type="paragraph" w:customStyle="1" w:styleId="FB93B56053474F1BAE790FE973B357D3">
    <w:name w:val="FB93B56053474F1BAE790FE973B357D3"/>
    <w:rsid w:val="00A72774"/>
  </w:style>
  <w:style w:type="paragraph" w:customStyle="1" w:styleId="CA9149A63280427EBD52346FF1F5BD38">
    <w:name w:val="CA9149A63280427EBD52346FF1F5BD38"/>
    <w:rsid w:val="00A72774"/>
  </w:style>
  <w:style w:type="paragraph" w:customStyle="1" w:styleId="A16D754DC5504AF7AB437CE18BB3F661">
    <w:name w:val="A16D754DC5504AF7AB437CE18BB3F661"/>
    <w:rsid w:val="00A72774"/>
  </w:style>
  <w:style w:type="paragraph" w:customStyle="1" w:styleId="0339F23248DC4763A4C80BFFE5468AA2">
    <w:name w:val="0339F23248DC4763A4C80BFFE5468AA2"/>
    <w:rsid w:val="00A72774"/>
  </w:style>
  <w:style w:type="paragraph" w:customStyle="1" w:styleId="9A7FF9BC50A349D791C9BD828FD6566A">
    <w:name w:val="9A7FF9BC50A349D791C9BD828FD6566A"/>
    <w:rsid w:val="00A72774"/>
  </w:style>
  <w:style w:type="paragraph" w:customStyle="1" w:styleId="E6A65235136E4B64BE64AAE21B48B1C4">
    <w:name w:val="E6A65235136E4B64BE64AAE21B48B1C4"/>
    <w:rsid w:val="00A72774"/>
  </w:style>
  <w:style w:type="paragraph" w:customStyle="1" w:styleId="F1EBEC69D2A34D41A216C181F1B4C53E">
    <w:name w:val="F1EBEC69D2A34D41A216C181F1B4C53E"/>
    <w:rsid w:val="00A72774"/>
  </w:style>
  <w:style w:type="paragraph" w:customStyle="1" w:styleId="74224B57280D470790D75ED068B39895">
    <w:name w:val="74224B57280D470790D75ED068B39895"/>
    <w:rsid w:val="00A72774"/>
  </w:style>
  <w:style w:type="paragraph" w:customStyle="1" w:styleId="19B22CF14AE54D99AB91FCA9F6692415">
    <w:name w:val="19B22CF14AE54D99AB91FCA9F6692415"/>
    <w:rsid w:val="00A72774"/>
  </w:style>
  <w:style w:type="paragraph" w:customStyle="1" w:styleId="AEAB9CE7CDAE43DEA4CC8F00CB72B905">
    <w:name w:val="AEAB9CE7CDAE43DEA4CC8F00CB72B905"/>
    <w:rsid w:val="00A72774"/>
  </w:style>
  <w:style w:type="paragraph" w:customStyle="1" w:styleId="16BD42999FE4413FA4B016CB45085612">
    <w:name w:val="16BD42999FE4413FA4B016CB45085612"/>
    <w:rsid w:val="00A72774"/>
  </w:style>
  <w:style w:type="paragraph" w:customStyle="1" w:styleId="F12D92F800C64275A19D9030D9452BEA">
    <w:name w:val="F12D92F800C64275A19D9030D9452BEA"/>
    <w:rsid w:val="00A72774"/>
  </w:style>
  <w:style w:type="paragraph" w:customStyle="1" w:styleId="4866C78CD339453E8CB07F1E07E87569">
    <w:name w:val="4866C78CD339453E8CB07F1E07E87569"/>
    <w:rsid w:val="00A72774"/>
  </w:style>
  <w:style w:type="paragraph" w:customStyle="1" w:styleId="31D2FB71EC23474D98CD3F140F1A25FD">
    <w:name w:val="31D2FB71EC23474D98CD3F140F1A25FD"/>
    <w:rsid w:val="00A72774"/>
  </w:style>
  <w:style w:type="paragraph" w:customStyle="1" w:styleId="A3430289A8324E75A17F582235C55AD7">
    <w:name w:val="A3430289A8324E75A17F582235C55AD7"/>
    <w:rsid w:val="00A72774"/>
  </w:style>
  <w:style w:type="paragraph" w:customStyle="1" w:styleId="79E26E3E415946719D8B0BF8FEA1D4EB">
    <w:name w:val="79E26E3E415946719D8B0BF8FEA1D4EB"/>
    <w:rsid w:val="00A72774"/>
  </w:style>
  <w:style w:type="paragraph" w:customStyle="1" w:styleId="CB6201893AAD40C2BCAD9D65750694BF">
    <w:name w:val="CB6201893AAD40C2BCAD9D65750694BF"/>
    <w:rsid w:val="00A72774"/>
  </w:style>
  <w:style w:type="paragraph" w:customStyle="1" w:styleId="E605A67460584A2B94044A3EEB7ED1D9">
    <w:name w:val="E605A67460584A2B94044A3EEB7ED1D9"/>
    <w:rsid w:val="00A72774"/>
  </w:style>
  <w:style w:type="paragraph" w:customStyle="1" w:styleId="7E07CE2F94F64CB2996F15E4F3C85695">
    <w:name w:val="7E07CE2F94F64CB2996F15E4F3C85695"/>
    <w:rsid w:val="00A72774"/>
  </w:style>
  <w:style w:type="paragraph" w:customStyle="1" w:styleId="D99E028D19FA4C34AC5A6133B506F61F">
    <w:name w:val="D99E028D19FA4C34AC5A6133B506F61F"/>
    <w:rsid w:val="00A72774"/>
  </w:style>
  <w:style w:type="paragraph" w:customStyle="1" w:styleId="6D7CB04B65BA444A941A5A32C1DE7156">
    <w:name w:val="6D7CB04B65BA444A941A5A32C1DE7156"/>
    <w:rsid w:val="00A72774"/>
  </w:style>
  <w:style w:type="paragraph" w:customStyle="1" w:styleId="83BDF159BC19403B872E1253F765EBD1">
    <w:name w:val="83BDF159BC19403B872E1253F765EBD1"/>
    <w:rsid w:val="00A72774"/>
  </w:style>
  <w:style w:type="paragraph" w:customStyle="1" w:styleId="A76423BF8218499CB8930814D84840F6">
    <w:name w:val="A76423BF8218499CB8930814D84840F6"/>
    <w:rsid w:val="00A72774"/>
  </w:style>
  <w:style w:type="paragraph" w:customStyle="1" w:styleId="630B4ED100934780843B0FB393667E0C">
    <w:name w:val="630B4ED100934780843B0FB393667E0C"/>
    <w:rsid w:val="00A72774"/>
  </w:style>
  <w:style w:type="paragraph" w:customStyle="1" w:styleId="68BD35671920418DBC2420F88D9AC5CF">
    <w:name w:val="68BD35671920418DBC2420F88D9AC5CF"/>
    <w:rsid w:val="00A72774"/>
  </w:style>
  <w:style w:type="paragraph" w:customStyle="1" w:styleId="ABCF08D34E464AE88224286409F4D0FB">
    <w:name w:val="ABCF08D34E464AE88224286409F4D0FB"/>
    <w:rsid w:val="00A72774"/>
  </w:style>
  <w:style w:type="paragraph" w:customStyle="1" w:styleId="23AC001BC8564579B1A7EC14FB085FA3">
    <w:name w:val="23AC001BC8564579B1A7EC14FB085FA3"/>
    <w:rsid w:val="00A72774"/>
  </w:style>
  <w:style w:type="paragraph" w:customStyle="1" w:styleId="B1E96929E8CC4C939B12ADC4D2892569">
    <w:name w:val="B1E96929E8CC4C939B12ADC4D2892569"/>
    <w:rsid w:val="00A72774"/>
  </w:style>
  <w:style w:type="paragraph" w:customStyle="1" w:styleId="88A02C50B5DD4825934C763765562095">
    <w:name w:val="88A02C50B5DD4825934C763765562095"/>
    <w:rsid w:val="00A72774"/>
  </w:style>
  <w:style w:type="paragraph" w:customStyle="1" w:styleId="4D8D2448AC334760AD11A72FB2F509EF">
    <w:name w:val="4D8D2448AC334760AD11A72FB2F509EF"/>
    <w:rsid w:val="00A72774"/>
  </w:style>
  <w:style w:type="paragraph" w:customStyle="1" w:styleId="DA391923BBC1448D8386238B4BE90D2A">
    <w:name w:val="DA391923BBC1448D8386238B4BE90D2A"/>
    <w:rsid w:val="00A72774"/>
  </w:style>
  <w:style w:type="paragraph" w:customStyle="1" w:styleId="9BCA7D82D5A940E88AC1A417D36BFA49">
    <w:name w:val="9BCA7D82D5A940E88AC1A417D36BFA49"/>
    <w:rsid w:val="00A72774"/>
  </w:style>
  <w:style w:type="paragraph" w:customStyle="1" w:styleId="603B21861BB44E1285BA21BF129913D0">
    <w:name w:val="603B21861BB44E1285BA21BF129913D0"/>
    <w:rsid w:val="00A72774"/>
  </w:style>
  <w:style w:type="paragraph" w:customStyle="1" w:styleId="1D1D1D8E0D674AF89EAB0CBCC0F1A3B6">
    <w:name w:val="1D1D1D8E0D674AF89EAB0CBCC0F1A3B6"/>
    <w:rsid w:val="00A72774"/>
  </w:style>
  <w:style w:type="paragraph" w:customStyle="1" w:styleId="B5217842F92D4DAF9C62D76F3BC7A8C6">
    <w:name w:val="B5217842F92D4DAF9C62D76F3BC7A8C6"/>
    <w:rsid w:val="00A72774"/>
  </w:style>
  <w:style w:type="paragraph" w:customStyle="1" w:styleId="24FF6BEAB1C84F37815E00B973E93EFF">
    <w:name w:val="24FF6BEAB1C84F37815E00B973E93EFF"/>
    <w:rsid w:val="00A72774"/>
  </w:style>
  <w:style w:type="paragraph" w:customStyle="1" w:styleId="FDF6B3466EF04B53B986587EAF218C2E">
    <w:name w:val="FDF6B3466EF04B53B986587EAF218C2E"/>
    <w:rsid w:val="00A72774"/>
  </w:style>
  <w:style w:type="paragraph" w:customStyle="1" w:styleId="1A2E2384009C4F30BFB943722B6D70F1">
    <w:name w:val="1A2E2384009C4F30BFB943722B6D70F1"/>
    <w:rsid w:val="00A72774"/>
  </w:style>
  <w:style w:type="paragraph" w:customStyle="1" w:styleId="D46CA32B6B99492F9EE1FD143AD6D856">
    <w:name w:val="D46CA32B6B99492F9EE1FD143AD6D856"/>
    <w:rsid w:val="00A72774"/>
  </w:style>
  <w:style w:type="paragraph" w:customStyle="1" w:styleId="DEF497DAF59940AEAFA4FCB9C7580B04">
    <w:name w:val="DEF497DAF59940AEAFA4FCB9C7580B04"/>
    <w:rsid w:val="00A72774"/>
  </w:style>
  <w:style w:type="paragraph" w:customStyle="1" w:styleId="FA57CCD4ABDB40D49212B12D8B644683">
    <w:name w:val="FA57CCD4ABDB40D49212B12D8B644683"/>
    <w:rsid w:val="00A72774"/>
  </w:style>
  <w:style w:type="paragraph" w:customStyle="1" w:styleId="739E522D81C44B79AB87DB767BD1A78C">
    <w:name w:val="739E522D81C44B79AB87DB767BD1A78C"/>
    <w:rsid w:val="00A72774"/>
  </w:style>
  <w:style w:type="paragraph" w:customStyle="1" w:styleId="B1DC2943172649669B44583AB8F411B1">
    <w:name w:val="B1DC2943172649669B44583AB8F411B1"/>
    <w:rsid w:val="00A72774"/>
  </w:style>
  <w:style w:type="paragraph" w:customStyle="1" w:styleId="82EC13979EB84546BF2F2D53A33F4B6B">
    <w:name w:val="82EC13979EB84546BF2F2D53A33F4B6B"/>
    <w:rsid w:val="00A72774"/>
  </w:style>
  <w:style w:type="paragraph" w:customStyle="1" w:styleId="A0EC29DEE0874CDD870DC13A292D9FCE">
    <w:name w:val="A0EC29DEE0874CDD870DC13A292D9FCE"/>
    <w:rsid w:val="00A72774"/>
  </w:style>
  <w:style w:type="paragraph" w:customStyle="1" w:styleId="7E5A4D5B0DA64EB7BD503CB251B11706">
    <w:name w:val="7E5A4D5B0DA64EB7BD503CB251B11706"/>
    <w:rsid w:val="00A72774"/>
  </w:style>
  <w:style w:type="paragraph" w:customStyle="1" w:styleId="F38377326C2E43A48CD1642CB9A21E4D">
    <w:name w:val="F38377326C2E43A48CD1642CB9A21E4D"/>
    <w:rsid w:val="00A72774"/>
  </w:style>
  <w:style w:type="paragraph" w:customStyle="1" w:styleId="E2C7F2ADBC714014885380A396AB6910">
    <w:name w:val="E2C7F2ADBC714014885380A396AB6910"/>
    <w:rsid w:val="00A72774"/>
  </w:style>
  <w:style w:type="paragraph" w:customStyle="1" w:styleId="EE8B3DC490404D1D95A27D0DB93154D5">
    <w:name w:val="EE8B3DC490404D1D95A27D0DB93154D5"/>
    <w:rsid w:val="00A72774"/>
  </w:style>
  <w:style w:type="paragraph" w:customStyle="1" w:styleId="EB782AC73028444CB93B49CB02550138">
    <w:name w:val="EB782AC73028444CB93B49CB02550138"/>
    <w:rsid w:val="00A72774"/>
  </w:style>
  <w:style w:type="paragraph" w:customStyle="1" w:styleId="CC8869239A914717992B796FC6230740">
    <w:name w:val="CC8869239A914717992B796FC6230740"/>
    <w:rsid w:val="00A72774"/>
  </w:style>
  <w:style w:type="paragraph" w:customStyle="1" w:styleId="D9F7DA9F445B44589E523C843063E20F">
    <w:name w:val="D9F7DA9F445B44589E523C843063E20F"/>
    <w:rsid w:val="00A72774"/>
  </w:style>
  <w:style w:type="paragraph" w:customStyle="1" w:styleId="37515D43A508446A9F3F3505A758A96A">
    <w:name w:val="37515D43A508446A9F3F3505A758A96A"/>
    <w:rsid w:val="00A72774"/>
  </w:style>
  <w:style w:type="paragraph" w:customStyle="1" w:styleId="3009A856E07248CABD6F845C6ACE83A8">
    <w:name w:val="3009A856E07248CABD6F845C6ACE83A8"/>
    <w:rsid w:val="00A72774"/>
  </w:style>
  <w:style w:type="paragraph" w:customStyle="1" w:styleId="FD7C0334532F47BDB41F713806EA8636">
    <w:name w:val="FD7C0334532F47BDB41F713806EA8636"/>
    <w:rsid w:val="00A72774"/>
  </w:style>
  <w:style w:type="paragraph" w:customStyle="1" w:styleId="5D765FE52DA840CB91D452812F6068DA">
    <w:name w:val="5D765FE52DA840CB91D452812F6068DA"/>
    <w:rsid w:val="00A72774"/>
  </w:style>
  <w:style w:type="paragraph" w:customStyle="1" w:styleId="4DD26E803FD344A1BE4759E85FB1CAEA">
    <w:name w:val="4DD26E803FD344A1BE4759E85FB1CAEA"/>
    <w:rsid w:val="00A72774"/>
  </w:style>
  <w:style w:type="paragraph" w:customStyle="1" w:styleId="E6762DC5FB454F65B1BEA3EF5EC022D6">
    <w:name w:val="E6762DC5FB454F65B1BEA3EF5EC022D6"/>
    <w:rsid w:val="00A72774"/>
  </w:style>
  <w:style w:type="paragraph" w:customStyle="1" w:styleId="6FE59D31CD6C437F9A1691F9D0465D6D">
    <w:name w:val="6FE59D31CD6C437F9A1691F9D0465D6D"/>
    <w:rsid w:val="00A72774"/>
  </w:style>
  <w:style w:type="paragraph" w:customStyle="1" w:styleId="A8CC2C2DE0FA4E3C8988DC846FE547C9">
    <w:name w:val="A8CC2C2DE0FA4E3C8988DC846FE547C9"/>
    <w:rsid w:val="00A72774"/>
  </w:style>
  <w:style w:type="paragraph" w:customStyle="1" w:styleId="9C2C0585E18B4FE483CFB3B28BD9ACF5">
    <w:name w:val="9C2C0585E18B4FE483CFB3B28BD9ACF5"/>
    <w:rsid w:val="00A72774"/>
  </w:style>
  <w:style w:type="paragraph" w:customStyle="1" w:styleId="391EC227D5C8433BBCBA398EC2EF7CE7">
    <w:name w:val="391EC227D5C8433BBCBA398EC2EF7CE7"/>
    <w:rsid w:val="00A72774"/>
  </w:style>
  <w:style w:type="paragraph" w:customStyle="1" w:styleId="81520FD3B1BA4152B5FD8EC2E84FF2B2">
    <w:name w:val="81520FD3B1BA4152B5FD8EC2E84FF2B2"/>
    <w:rsid w:val="00A72774"/>
  </w:style>
  <w:style w:type="paragraph" w:customStyle="1" w:styleId="B194BDABA5A749FFBD62E531C4C2EA6B">
    <w:name w:val="B194BDABA5A749FFBD62E531C4C2EA6B"/>
    <w:rsid w:val="00A72774"/>
  </w:style>
  <w:style w:type="paragraph" w:customStyle="1" w:styleId="199D67D7BB1D4EBC8913B8B743A715AC">
    <w:name w:val="199D67D7BB1D4EBC8913B8B743A715AC"/>
    <w:rsid w:val="00A72774"/>
  </w:style>
  <w:style w:type="paragraph" w:customStyle="1" w:styleId="44213926F5124DD98129283E0AAA788E">
    <w:name w:val="44213926F5124DD98129283E0AAA788E"/>
    <w:rsid w:val="00A72774"/>
  </w:style>
  <w:style w:type="paragraph" w:customStyle="1" w:styleId="980C5F715A0D40CBB209BC5DDF0387C1">
    <w:name w:val="980C5F715A0D40CBB209BC5DDF0387C1"/>
    <w:rsid w:val="00A72774"/>
  </w:style>
  <w:style w:type="paragraph" w:customStyle="1" w:styleId="3CB87481BF1146F6AB398927546F46D3">
    <w:name w:val="3CB87481BF1146F6AB398927546F46D3"/>
    <w:rsid w:val="00A72774"/>
  </w:style>
  <w:style w:type="paragraph" w:customStyle="1" w:styleId="4D3BC3C7539D47A9BFF055D01444F4BD">
    <w:name w:val="4D3BC3C7539D47A9BFF055D01444F4BD"/>
    <w:rsid w:val="00A72774"/>
  </w:style>
  <w:style w:type="paragraph" w:customStyle="1" w:styleId="4736F1F58B4241BD852CDE3DF4795447">
    <w:name w:val="4736F1F58B4241BD852CDE3DF4795447"/>
    <w:rsid w:val="00A72774"/>
  </w:style>
  <w:style w:type="paragraph" w:customStyle="1" w:styleId="2B082C5DCC79471093A3FEB4AAC4A1F4">
    <w:name w:val="2B082C5DCC79471093A3FEB4AAC4A1F4"/>
    <w:rsid w:val="00A72774"/>
  </w:style>
  <w:style w:type="paragraph" w:customStyle="1" w:styleId="EF62568A70DA44EC8037F53FEAEAA7A9">
    <w:name w:val="EF62568A70DA44EC8037F53FEAEAA7A9"/>
    <w:rsid w:val="00A72774"/>
  </w:style>
  <w:style w:type="paragraph" w:customStyle="1" w:styleId="0BC5931BD0DF412C9DB8B1A4AF5EA21B">
    <w:name w:val="0BC5931BD0DF412C9DB8B1A4AF5EA21B"/>
    <w:rsid w:val="00A72774"/>
  </w:style>
  <w:style w:type="paragraph" w:customStyle="1" w:styleId="1DD8D63898944060BF9926EDB24017BA">
    <w:name w:val="1DD8D63898944060BF9926EDB24017BA"/>
    <w:rsid w:val="00A72774"/>
  </w:style>
  <w:style w:type="paragraph" w:customStyle="1" w:styleId="8E65217210E542C1954ABB1FD444D308">
    <w:name w:val="8E65217210E542C1954ABB1FD444D308"/>
    <w:rsid w:val="00A72774"/>
  </w:style>
  <w:style w:type="paragraph" w:customStyle="1" w:styleId="1CDF0434E9A645ADAECA6C1B270050AF">
    <w:name w:val="1CDF0434E9A645ADAECA6C1B270050AF"/>
    <w:rsid w:val="00A72774"/>
  </w:style>
  <w:style w:type="paragraph" w:customStyle="1" w:styleId="58405AC755364C8E81564F89E390D303">
    <w:name w:val="58405AC755364C8E81564F89E390D303"/>
    <w:rsid w:val="00A72774"/>
  </w:style>
  <w:style w:type="paragraph" w:customStyle="1" w:styleId="CE8440E303354D8F843A316645AE1613">
    <w:name w:val="CE8440E303354D8F843A316645AE1613"/>
    <w:rsid w:val="00A72774"/>
  </w:style>
  <w:style w:type="paragraph" w:customStyle="1" w:styleId="6A67A2E7820B4B21AEFE72950EB81674">
    <w:name w:val="6A67A2E7820B4B21AEFE72950EB81674"/>
    <w:rsid w:val="00A72774"/>
  </w:style>
  <w:style w:type="paragraph" w:customStyle="1" w:styleId="186D532D723144A8A1DC877FA2C3797E">
    <w:name w:val="186D532D723144A8A1DC877FA2C3797E"/>
    <w:rsid w:val="00A72774"/>
  </w:style>
  <w:style w:type="paragraph" w:customStyle="1" w:styleId="0E3612307A9F4DC083DC5B5A3BD154BE">
    <w:name w:val="0E3612307A9F4DC083DC5B5A3BD154BE"/>
    <w:rsid w:val="00A72774"/>
  </w:style>
  <w:style w:type="paragraph" w:customStyle="1" w:styleId="98FC903438E64892B600631C75E85CA4">
    <w:name w:val="98FC903438E64892B600631C75E85CA4"/>
    <w:rsid w:val="00A72774"/>
  </w:style>
  <w:style w:type="paragraph" w:customStyle="1" w:styleId="532D84FFA2C9450CA6DB06C2B6448DBE">
    <w:name w:val="532D84FFA2C9450CA6DB06C2B6448DBE"/>
    <w:rsid w:val="00A72774"/>
  </w:style>
  <w:style w:type="paragraph" w:customStyle="1" w:styleId="14D105063B6B4C94A5A068A10419EE82">
    <w:name w:val="14D105063B6B4C94A5A068A10419EE82"/>
    <w:rsid w:val="00A72774"/>
  </w:style>
  <w:style w:type="paragraph" w:customStyle="1" w:styleId="5C5D2F839BC04CC6B252646EA1E477C8">
    <w:name w:val="5C5D2F839BC04CC6B252646EA1E477C8"/>
    <w:rsid w:val="00A72774"/>
  </w:style>
  <w:style w:type="paragraph" w:customStyle="1" w:styleId="BFC740DA0CA54AE5AB7A4A6CBDA60FEE">
    <w:name w:val="BFC740DA0CA54AE5AB7A4A6CBDA60FEE"/>
    <w:rsid w:val="00A72774"/>
  </w:style>
  <w:style w:type="paragraph" w:customStyle="1" w:styleId="587AA1A320EF4D86B21F8B8125820B99">
    <w:name w:val="587AA1A320EF4D86B21F8B8125820B99"/>
    <w:rsid w:val="00A72774"/>
  </w:style>
  <w:style w:type="paragraph" w:customStyle="1" w:styleId="F49B346E71564480AF6A86B6ED65D4AE">
    <w:name w:val="F49B346E71564480AF6A86B6ED65D4AE"/>
    <w:rsid w:val="00A72774"/>
  </w:style>
  <w:style w:type="paragraph" w:customStyle="1" w:styleId="4CF44FFF77FC489EBD29DC6BB7794DD2">
    <w:name w:val="4CF44FFF77FC489EBD29DC6BB7794DD2"/>
    <w:rsid w:val="00A72774"/>
  </w:style>
  <w:style w:type="paragraph" w:customStyle="1" w:styleId="1B0E1EBC0E9F4CF1BE60D80A9E0B35CC">
    <w:name w:val="1B0E1EBC0E9F4CF1BE60D80A9E0B35CC"/>
    <w:rsid w:val="00463EBC"/>
    <w:pPr>
      <w:spacing w:after="160" w:line="259" w:lineRule="auto"/>
    </w:pPr>
    <w:rPr>
      <w:lang w:val="en-CA" w:eastAsia="zh-CN"/>
    </w:rPr>
  </w:style>
  <w:style w:type="paragraph" w:customStyle="1" w:styleId="E3A8AD3D6F754D7E998938DE58B8D647">
    <w:name w:val="E3A8AD3D6F754D7E998938DE58B8D647"/>
    <w:rsid w:val="00463EBC"/>
    <w:pPr>
      <w:spacing w:after="160" w:line="259" w:lineRule="auto"/>
    </w:pPr>
    <w:rPr>
      <w:lang w:val="en-CA"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D9F6C70B-A206-4A5B-BD55-7939016A46D8}">
  <ds:schemaRefs>
    <ds:schemaRef ds:uri="http://schemas.microsoft.com/office/2006/customDocumentInformationPanel"/>
  </ds:schemaRefs>
</ds:datastoreItem>
</file>

<file path=customXml/itemProps2.xml><?xml version="1.0" encoding="utf-8"?>
<ds:datastoreItem xmlns:ds="http://schemas.openxmlformats.org/officeDocument/2006/customXml" ds:itemID="{28EF5ED2-FBA1-491F-BC22-8E0060A957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ComSci Quick Sort Handout w Fill In</Template>
  <TotalTime>17</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Resume (Median design)</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(Median design)</dc:title>
  <dc:subject/>
  <dc:creator>Quick Sort Information Handout</dc:creator>
  <cp:keywords/>
  <dc:description/>
  <cp:lastModifiedBy>William</cp:lastModifiedBy>
  <cp:revision>4</cp:revision>
  <cp:lastPrinted>2017-03-01T03:46:00Z</cp:lastPrinted>
  <dcterms:created xsi:type="dcterms:W3CDTF">2017-03-01T03:36:00Z</dcterms:created>
  <dcterms:modified xsi:type="dcterms:W3CDTF">2017-03-01T04:00:00Z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TC101927469990</vt:lpwstr>
  </property>
</Properties>
</file>